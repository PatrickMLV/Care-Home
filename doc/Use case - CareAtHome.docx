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BE5" w:rsidRDefault="007F72A0">
      <w:sdt>
        <w:sdtPr>
          <w:id w:val="-831605760"/>
          <w:docPartObj>
            <w:docPartGallery w:val="Cover Pages"/>
            <w:docPartUnique/>
          </w:docPartObj>
        </w:sdtPr>
        <w:sdtEndPr/>
        <w:sdtContent>
          <w:r w:rsidR="00D5797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D5797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0" r="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372041">
                                  <w:trPr>
                                    <w:trHeight w:val="144"/>
                                    <w:jc w:val="center"/>
                                  </w:trPr>
                                  <w:tc>
                                    <w:tcPr>
                                      <w:tcW w:w="0" w:type="auto"/>
                                      <w:shd w:val="clear" w:color="auto" w:fill="B8CCE4" w:themeFill="accent1" w:themeFillTint="66"/>
                                      <w:tcMar>
                                        <w:top w:w="0" w:type="dxa"/>
                                        <w:bottom w:w="0" w:type="dxa"/>
                                      </w:tcMar>
                                      <w:vAlign w:val="center"/>
                                    </w:tcPr>
                                    <w:p w:rsidR="007B4BE5" w:rsidRDefault="007B4BE5">
                                      <w:pPr>
                                        <w:pStyle w:val="Sansinterligne"/>
                                        <w:rPr>
                                          <w:sz w:val="8"/>
                                          <w:szCs w:val="8"/>
                                        </w:rPr>
                                      </w:pPr>
                                    </w:p>
                                  </w:tc>
                                </w:tr>
                                <w:tr w:rsidR="00372041">
                                  <w:trPr>
                                    <w:trHeight w:val="1440"/>
                                    <w:jc w:val="center"/>
                                  </w:trPr>
                                  <w:tc>
                                    <w:tcPr>
                                      <w:tcW w:w="0" w:type="auto"/>
                                      <w:shd w:val="clear" w:color="auto" w:fill="4F81BD" w:themeFill="accent1"/>
                                      <w:vAlign w:val="center"/>
                                    </w:tcPr>
                                    <w:p w:rsidR="007B4BE5" w:rsidRDefault="007F72A0" w:rsidP="00372041">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color w:val="FFFFFF" w:themeColor="background1"/>
                                              <w:sz w:val="72"/>
                                              <w:szCs w:val="72"/>
                                            </w:rPr>
                                            <w:t>Cas d’utilisation</w:t>
                                          </w:r>
                                        </w:sdtContent>
                                      </w:sdt>
                                    </w:p>
                                  </w:tc>
                                </w:tr>
                                <w:tr w:rsidR="00372041">
                                  <w:trPr>
                                    <w:trHeight w:val="144"/>
                                    <w:jc w:val="center"/>
                                  </w:trPr>
                                  <w:tc>
                                    <w:tcPr>
                                      <w:tcW w:w="0" w:type="auto"/>
                                      <w:shd w:val="clear" w:color="auto" w:fill="4BACC6" w:themeFill="accent5"/>
                                      <w:tcMar>
                                        <w:top w:w="0" w:type="dxa"/>
                                        <w:bottom w:w="0" w:type="dxa"/>
                                      </w:tcMar>
                                      <w:vAlign w:val="center"/>
                                    </w:tcPr>
                                    <w:p w:rsidR="007B4BE5" w:rsidRDefault="007B4BE5">
                                      <w:pPr>
                                        <w:pStyle w:val="Sansinterligne"/>
                                        <w:rPr>
                                          <w:sz w:val="8"/>
                                          <w:szCs w:val="8"/>
                                        </w:rPr>
                                      </w:pPr>
                                    </w:p>
                                  </w:tc>
                                </w:tr>
                                <w:tr w:rsidR="00372041">
                                  <w:trPr>
                                    <w:trHeight w:val="720"/>
                                    <w:jc w:val="center"/>
                                  </w:trPr>
                                  <w:tc>
                                    <w:tcPr>
                                      <w:tcW w:w="0" w:type="auto"/>
                                      <w:vAlign w:val="bottom"/>
                                    </w:tcPr>
                                    <w:p w:rsidR="007B4BE5" w:rsidRDefault="007F72A0" w:rsidP="00372041">
                                      <w:pPr>
                                        <w:pStyle w:val="Sansinterligne"/>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72041">
                                            <w:rPr>
                                              <w:sz w:val="36"/>
                                              <w:szCs w:val="36"/>
                                            </w:rPr>
                                            <w:t>Projet Care@Home</w:t>
                                          </w:r>
                                        </w:sdtContent>
                                      </w:sdt>
                                    </w:p>
                                  </w:tc>
                                </w:tr>
                              </w:tbl>
                              <w:p w:rsidR="007B4BE5" w:rsidRDefault="007B4BE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372041">
                            <w:trPr>
                              <w:trHeight w:val="144"/>
                              <w:jc w:val="center"/>
                            </w:trPr>
                            <w:tc>
                              <w:tcPr>
                                <w:tcW w:w="0" w:type="auto"/>
                                <w:shd w:val="clear" w:color="auto" w:fill="B8CCE4" w:themeFill="accent1" w:themeFillTint="66"/>
                                <w:tcMar>
                                  <w:top w:w="0" w:type="dxa"/>
                                  <w:bottom w:w="0" w:type="dxa"/>
                                </w:tcMar>
                                <w:vAlign w:val="center"/>
                              </w:tcPr>
                              <w:p w:rsidR="007B4BE5" w:rsidRDefault="007B4BE5">
                                <w:pPr>
                                  <w:pStyle w:val="Sansinterligne"/>
                                  <w:rPr>
                                    <w:sz w:val="8"/>
                                    <w:szCs w:val="8"/>
                                  </w:rPr>
                                </w:pPr>
                              </w:p>
                            </w:tc>
                          </w:tr>
                          <w:tr w:rsidR="00372041">
                            <w:trPr>
                              <w:trHeight w:val="1440"/>
                              <w:jc w:val="center"/>
                            </w:trPr>
                            <w:tc>
                              <w:tcPr>
                                <w:tcW w:w="0" w:type="auto"/>
                                <w:shd w:val="clear" w:color="auto" w:fill="4F81BD" w:themeFill="accent1"/>
                                <w:vAlign w:val="center"/>
                              </w:tcPr>
                              <w:p w:rsidR="007B4BE5" w:rsidRDefault="007F72A0" w:rsidP="00372041">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color w:val="FFFFFF" w:themeColor="background1"/>
                                        <w:sz w:val="72"/>
                                        <w:szCs w:val="72"/>
                                      </w:rPr>
                                      <w:t>Cas d’utilisation</w:t>
                                    </w:r>
                                  </w:sdtContent>
                                </w:sdt>
                              </w:p>
                            </w:tc>
                          </w:tr>
                          <w:tr w:rsidR="00372041">
                            <w:trPr>
                              <w:trHeight w:val="144"/>
                              <w:jc w:val="center"/>
                            </w:trPr>
                            <w:tc>
                              <w:tcPr>
                                <w:tcW w:w="0" w:type="auto"/>
                                <w:shd w:val="clear" w:color="auto" w:fill="4BACC6" w:themeFill="accent5"/>
                                <w:tcMar>
                                  <w:top w:w="0" w:type="dxa"/>
                                  <w:bottom w:w="0" w:type="dxa"/>
                                </w:tcMar>
                                <w:vAlign w:val="center"/>
                              </w:tcPr>
                              <w:p w:rsidR="007B4BE5" w:rsidRDefault="007B4BE5">
                                <w:pPr>
                                  <w:pStyle w:val="Sansinterligne"/>
                                  <w:rPr>
                                    <w:sz w:val="8"/>
                                    <w:szCs w:val="8"/>
                                  </w:rPr>
                                </w:pPr>
                              </w:p>
                            </w:tc>
                          </w:tr>
                          <w:tr w:rsidR="00372041">
                            <w:trPr>
                              <w:trHeight w:val="720"/>
                              <w:jc w:val="center"/>
                            </w:trPr>
                            <w:tc>
                              <w:tcPr>
                                <w:tcW w:w="0" w:type="auto"/>
                                <w:vAlign w:val="bottom"/>
                              </w:tcPr>
                              <w:p w:rsidR="007B4BE5" w:rsidRDefault="007F72A0" w:rsidP="00372041">
                                <w:pPr>
                                  <w:pStyle w:val="Sansinterligne"/>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372041">
                                      <w:rPr>
                                        <w:sz w:val="36"/>
                                        <w:szCs w:val="36"/>
                                      </w:rPr>
                                      <w:t>Projet Care@Home</w:t>
                                    </w:r>
                                  </w:sdtContent>
                                </w:sdt>
                              </w:p>
                            </w:tc>
                          </w:tr>
                        </w:tbl>
                        <w:p w:rsidR="007B4BE5" w:rsidRDefault="007B4BE5"/>
                      </w:txbxContent>
                    </v:textbox>
                    <w10:wrap anchorx="page" anchory="page"/>
                  </v:rect>
                </w:pict>
              </mc:Fallback>
            </mc:AlternateContent>
          </w:r>
          <w:r w:rsidR="00D5797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B4BE5" w:rsidRDefault="007F72A0">
                                <w:pPr>
                                  <w:pStyle w:val="Sansinterligne"/>
                                  <w:spacing w:line="276" w:lineRule="auto"/>
                                  <w:suppressOverlap/>
                                  <w:jc w:val="center"/>
                                  <w:rPr>
                                    <w:b/>
                                    <w:bCs/>
                                    <w:caps/>
                                    <w:color w:val="4F81BD" w:themeColor="accent1"/>
                                  </w:rPr>
                                </w:pPr>
                                <w:sdt>
                                  <w:sdtPr>
                                    <w:rPr>
                                      <w:b/>
                                      <w:bCs/>
                                      <w:caps/>
                                      <w:color w:val="4F81BD" w:themeColor="accent1"/>
                                    </w:rPr>
                                    <w:id w:val="1551716"/>
                                    <w:dataBinding w:prefixMappings="xmlns:ns0='http://schemas.openxmlformats.org/officeDocument/2006/extended-properties'" w:xpath="/ns0:Properties[1]/ns0:Company[1]" w:storeItemID="{6668398D-A668-4E3E-A5EB-62B293D839F1}"/>
                                    <w:text/>
                                  </w:sdtPr>
                                  <w:sdtEndPr/>
                                  <w:sdtContent>
                                    <w:r w:rsidR="00372041">
                                      <w:rPr>
                                        <w:b/>
                                        <w:bCs/>
                                        <w:caps/>
                                        <w:color w:val="4F81BD" w:themeColor="accent1"/>
                                      </w:rPr>
                                      <w:t>Care@Home</w:t>
                                    </w:r>
                                  </w:sdtContent>
                                </w:sdt>
                              </w:p>
                              <w:p w:rsidR="007B4BE5" w:rsidRDefault="007B4BE5">
                                <w:pPr>
                                  <w:pStyle w:val="Sansinterligne"/>
                                  <w:spacing w:line="276" w:lineRule="auto"/>
                                  <w:suppressOverlap/>
                                  <w:jc w:val="center"/>
                                  <w:rPr>
                                    <w:b/>
                                    <w:bCs/>
                                    <w:caps/>
                                    <w:color w:val="4F81BD" w:themeColor="accent1"/>
                                  </w:rPr>
                                </w:pPr>
                              </w:p>
                              <w:p w:rsidR="007B4BE5" w:rsidRDefault="007F72A0">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1-28T00:00:00Z">
                                      <w:dateFormat w:val="dd MMMM yyyy"/>
                                      <w:lid w:val="fr-FR"/>
                                      <w:storeMappedDataAs w:val="dateTime"/>
                                      <w:calendar w:val="gregorian"/>
                                    </w:date>
                                  </w:sdtPr>
                                  <w:sdtEndPr/>
                                  <w:sdtContent>
                                    <w:r w:rsidR="006048B0">
                                      <w:t>28 janvier 2013</w:t>
                                    </w:r>
                                  </w:sdtContent>
                                </w:sdt>
                              </w:p>
                              <w:p w:rsidR="007B4BE5" w:rsidRDefault="00D5797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72041">
                                      <w:t>Anthony</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7B4BE5" w:rsidRDefault="00454D4C">
                          <w:pPr>
                            <w:pStyle w:val="Sansinterligne"/>
                            <w:spacing w:line="276" w:lineRule="auto"/>
                            <w:suppressOverlap/>
                            <w:jc w:val="center"/>
                            <w:rPr>
                              <w:b/>
                              <w:bCs/>
                              <w:caps/>
                              <w:color w:val="4F81BD" w:themeColor="accent1"/>
                            </w:rPr>
                          </w:pPr>
                          <w:sdt>
                            <w:sdtPr>
                              <w:rPr>
                                <w:b/>
                                <w:bCs/>
                                <w:caps/>
                                <w:color w:val="4F81BD" w:themeColor="accent1"/>
                              </w:rPr>
                              <w:id w:val="1551716"/>
                              <w:dataBinding w:prefixMappings="xmlns:ns0='http://schemas.openxmlformats.org/officeDocument/2006/extended-properties'" w:xpath="/ns0:Properties[1]/ns0:Company[1]" w:storeItemID="{6668398D-A668-4E3E-A5EB-62B293D839F1}"/>
                              <w:text/>
                            </w:sdtPr>
                            <w:sdtEndPr/>
                            <w:sdtContent>
                              <w:r w:rsidR="00372041">
                                <w:rPr>
                                  <w:b/>
                                  <w:bCs/>
                                  <w:caps/>
                                  <w:color w:val="4F81BD" w:themeColor="accent1"/>
                                </w:rPr>
                                <w:t>Care@Home</w:t>
                              </w:r>
                            </w:sdtContent>
                          </w:sdt>
                        </w:p>
                        <w:p w:rsidR="007B4BE5" w:rsidRDefault="007B4BE5">
                          <w:pPr>
                            <w:pStyle w:val="Sansinterligne"/>
                            <w:spacing w:line="276" w:lineRule="auto"/>
                            <w:suppressOverlap/>
                            <w:jc w:val="center"/>
                            <w:rPr>
                              <w:b/>
                              <w:bCs/>
                              <w:caps/>
                              <w:color w:val="4F81BD" w:themeColor="accent1"/>
                            </w:rPr>
                          </w:pPr>
                        </w:p>
                        <w:p w:rsidR="007B4BE5" w:rsidRDefault="00454D4C">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3-01-28T00:00:00Z">
                                <w:dateFormat w:val="dd MMMM yyyy"/>
                                <w:lid w:val="fr-FR"/>
                                <w:storeMappedDataAs w:val="dateTime"/>
                                <w:calendar w:val="gregorian"/>
                              </w:date>
                            </w:sdtPr>
                            <w:sdtEndPr/>
                            <w:sdtContent>
                              <w:r w:rsidR="006048B0">
                                <w:t xml:space="preserve">28 janvier </w:t>
                              </w:r>
                              <w:r w:rsidR="006048B0">
                                <w:t>2013</w:t>
                              </w:r>
                            </w:sdtContent>
                          </w:sdt>
                        </w:p>
                        <w:p w:rsidR="007B4BE5" w:rsidRDefault="00D5797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72041">
                                <w:t>Anthony</w:t>
                              </w:r>
                            </w:sdtContent>
                          </w:sdt>
                        </w:p>
                      </w:txbxContent>
                    </v:textbox>
                    <w10:wrap anchorx="margin" anchory="margin"/>
                  </v:rect>
                </w:pict>
              </mc:Fallback>
            </mc:AlternateContent>
          </w:r>
          <w:r w:rsidR="00D5797F">
            <w:br w:type="page"/>
          </w:r>
        </w:sdtContent>
      </w:sdt>
    </w:p>
    <w:sdt>
      <w:sdtPr>
        <w:rPr>
          <w:rFonts w:asciiTheme="minorHAnsi" w:eastAsiaTheme="minorHAnsi" w:hAnsiTheme="minorHAnsi" w:cs="Times New Roman"/>
          <w:b w:val="0"/>
          <w:bCs w:val="0"/>
          <w:color w:val="000000" w:themeColor="text1"/>
          <w:sz w:val="22"/>
          <w:szCs w:val="20"/>
        </w:rPr>
        <w:id w:val="-1044217081"/>
        <w:docPartObj>
          <w:docPartGallery w:val="Table of Contents"/>
          <w:docPartUnique/>
        </w:docPartObj>
      </w:sdtPr>
      <w:sdtEndPr/>
      <w:sdtContent>
        <w:p w:rsidR="00372041" w:rsidRDefault="00372041" w:rsidP="00372041">
          <w:pPr>
            <w:pStyle w:val="En-ttedetabledesmatires"/>
            <w:jc w:val="center"/>
          </w:pPr>
          <w:r>
            <w:t>Table des matières</w:t>
          </w:r>
        </w:p>
        <w:p w:rsidR="00372041" w:rsidRDefault="00372041">
          <w:pPr>
            <w:pStyle w:val="TM1"/>
            <w:rPr>
              <w:rFonts w:eastAsiaTheme="minorEastAsia" w:cstheme="minorBidi"/>
              <w:smallCaps w:val="0"/>
              <w:noProof/>
              <w:color w:val="auto"/>
              <w:szCs w:val="22"/>
            </w:rPr>
          </w:pPr>
          <w:r>
            <w:fldChar w:fldCharType="begin"/>
          </w:r>
          <w:r>
            <w:instrText xml:space="preserve"> TOC \o "1-3" \h \z \u </w:instrText>
          </w:r>
          <w:r>
            <w:fldChar w:fldCharType="separate"/>
          </w:r>
          <w:hyperlink w:anchor="_Toc347769914" w:history="1">
            <w:r w:rsidRPr="00D354D0">
              <w:rPr>
                <w:rStyle w:val="Lienhypertexte"/>
                <w:noProof/>
              </w:rPr>
              <w:t>US – 1 : Un cadre infirmier veut ajouter un dossier pour un patient</w:t>
            </w:r>
            <w:r>
              <w:rPr>
                <w:noProof/>
                <w:webHidden/>
              </w:rPr>
              <w:tab/>
            </w:r>
            <w:r>
              <w:rPr>
                <w:noProof/>
                <w:webHidden/>
              </w:rPr>
              <w:fldChar w:fldCharType="begin"/>
            </w:r>
            <w:r>
              <w:rPr>
                <w:noProof/>
                <w:webHidden/>
              </w:rPr>
              <w:instrText xml:space="preserve"> PAGEREF _Toc347769914 \h </w:instrText>
            </w:r>
            <w:r>
              <w:rPr>
                <w:noProof/>
                <w:webHidden/>
              </w:rPr>
            </w:r>
            <w:r>
              <w:rPr>
                <w:noProof/>
                <w:webHidden/>
              </w:rPr>
              <w:fldChar w:fldCharType="separate"/>
            </w:r>
            <w:r w:rsidR="00736AB8">
              <w:rPr>
                <w:noProof/>
                <w:webHidden/>
              </w:rPr>
              <w:t>2</w:t>
            </w:r>
            <w:r>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15" w:history="1">
            <w:r w:rsidR="00372041" w:rsidRPr="00D354D0">
              <w:rPr>
                <w:rStyle w:val="Lienhypertexte"/>
                <w:noProof/>
              </w:rPr>
              <w:t>US – 2 : Un cadre infirmier veut affecter les tournées aux personnels soignants</w:t>
            </w:r>
            <w:r w:rsidR="00372041">
              <w:rPr>
                <w:noProof/>
                <w:webHidden/>
              </w:rPr>
              <w:tab/>
            </w:r>
            <w:r w:rsidR="00372041">
              <w:rPr>
                <w:noProof/>
                <w:webHidden/>
              </w:rPr>
              <w:fldChar w:fldCharType="begin"/>
            </w:r>
            <w:r w:rsidR="00372041">
              <w:rPr>
                <w:noProof/>
                <w:webHidden/>
              </w:rPr>
              <w:instrText xml:space="preserve"> PAGEREF _Toc347769915 \h </w:instrText>
            </w:r>
            <w:r w:rsidR="00372041">
              <w:rPr>
                <w:noProof/>
                <w:webHidden/>
              </w:rPr>
            </w:r>
            <w:r w:rsidR="00372041">
              <w:rPr>
                <w:noProof/>
                <w:webHidden/>
              </w:rPr>
              <w:fldChar w:fldCharType="separate"/>
            </w:r>
            <w:r w:rsidR="00736AB8">
              <w:rPr>
                <w:noProof/>
                <w:webHidden/>
              </w:rPr>
              <w:t>4</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16" w:history="1">
            <w:r w:rsidR="00372041" w:rsidRPr="00D354D0">
              <w:rPr>
                <w:rStyle w:val="Lienhypertexte"/>
                <w:noProof/>
              </w:rPr>
              <w:t>US – 3 : Un cadre infirmier veut parcourir la liste des patients</w:t>
            </w:r>
            <w:r w:rsidR="00372041">
              <w:rPr>
                <w:noProof/>
                <w:webHidden/>
              </w:rPr>
              <w:tab/>
            </w:r>
            <w:r w:rsidR="00372041">
              <w:rPr>
                <w:noProof/>
                <w:webHidden/>
              </w:rPr>
              <w:fldChar w:fldCharType="begin"/>
            </w:r>
            <w:r w:rsidR="00372041">
              <w:rPr>
                <w:noProof/>
                <w:webHidden/>
              </w:rPr>
              <w:instrText xml:space="preserve"> PAGEREF _Toc347769916 \h </w:instrText>
            </w:r>
            <w:r w:rsidR="00372041">
              <w:rPr>
                <w:noProof/>
                <w:webHidden/>
              </w:rPr>
            </w:r>
            <w:r w:rsidR="00372041">
              <w:rPr>
                <w:noProof/>
                <w:webHidden/>
              </w:rPr>
              <w:fldChar w:fldCharType="separate"/>
            </w:r>
            <w:r w:rsidR="00736AB8">
              <w:rPr>
                <w:noProof/>
                <w:webHidden/>
              </w:rPr>
              <w:t>5</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17" w:history="1">
            <w:r w:rsidR="00372041" w:rsidRPr="00D354D0">
              <w:rPr>
                <w:rStyle w:val="Lienhypertexte"/>
                <w:noProof/>
              </w:rPr>
              <w:t>US – 4 : Un cadre infirmier veut avoir une vue de l'activité d'un personnel soignant ou des des passages chez un patient</w:t>
            </w:r>
            <w:r w:rsidR="00372041">
              <w:rPr>
                <w:noProof/>
                <w:webHidden/>
              </w:rPr>
              <w:tab/>
            </w:r>
            <w:r w:rsidR="00372041">
              <w:rPr>
                <w:noProof/>
                <w:webHidden/>
              </w:rPr>
              <w:fldChar w:fldCharType="begin"/>
            </w:r>
            <w:r w:rsidR="00372041">
              <w:rPr>
                <w:noProof/>
                <w:webHidden/>
              </w:rPr>
              <w:instrText xml:space="preserve"> PAGEREF _Toc347769917 \h </w:instrText>
            </w:r>
            <w:r w:rsidR="00372041">
              <w:rPr>
                <w:noProof/>
                <w:webHidden/>
              </w:rPr>
            </w:r>
            <w:r w:rsidR="00372041">
              <w:rPr>
                <w:noProof/>
                <w:webHidden/>
              </w:rPr>
              <w:fldChar w:fldCharType="separate"/>
            </w:r>
            <w:r w:rsidR="00736AB8">
              <w:rPr>
                <w:noProof/>
                <w:webHidden/>
              </w:rPr>
              <w:t>6</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18" w:history="1">
            <w:r w:rsidR="00372041" w:rsidRPr="00D354D0">
              <w:rPr>
                <w:rStyle w:val="Lienhypertexte"/>
                <w:noProof/>
              </w:rPr>
              <w:t>US – 5 : Un cadre infirmier veut évaluer un patient avec une périodicité annuelle</w:t>
            </w:r>
            <w:r w:rsidR="00372041">
              <w:rPr>
                <w:noProof/>
                <w:webHidden/>
              </w:rPr>
              <w:tab/>
            </w:r>
            <w:r w:rsidR="00372041">
              <w:rPr>
                <w:noProof/>
                <w:webHidden/>
              </w:rPr>
              <w:fldChar w:fldCharType="begin"/>
            </w:r>
            <w:r w:rsidR="00372041">
              <w:rPr>
                <w:noProof/>
                <w:webHidden/>
              </w:rPr>
              <w:instrText xml:space="preserve"> PAGEREF _Toc347769918 \h </w:instrText>
            </w:r>
            <w:r w:rsidR="00372041">
              <w:rPr>
                <w:noProof/>
                <w:webHidden/>
              </w:rPr>
            </w:r>
            <w:r w:rsidR="00372041">
              <w:rPr>
                <w:noProof/>
                <w:webHidden/>
              </w:rPr>
              <w:fldChar w:fldCharType="separate"/>
            </w:r>
            <w:r w:rsidR="00736AB8">
              <w:rPr>
                <w:noProof/>
                <w:webHidden/>
              </w:rPr>
              <w:t>7</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19" w:history="1">
            <w:r w:rsidR="00372041" w:rsidRPr="00D354D0">
              <w:rPr>
                <w:rStyle w:val="Lienhypertexte"/>
                <w:noProof/>
              </w:rPr>
              <w:t>US – 6 : Un cadre infirmier veut évaluer un personnel soignant</w:t>
            </w:r>
            <w:r w:rsidR="00372041">
              <w:rPr>
                <w:noProof/>
                <w:webHidden/>
              </w:rPr>
              <w:tab/>
            </w:r>
            <w:r w:rsidR="00372041">
              <w:rPr>
                <w:noProof/>
                <w:webHidden/>
              </w:rPr>
              <w:fldChar w:fldCharType="begin"/>
            </w:r>
            <w:r w:rsidR="00372041">
              <w:rPr>
                <w:noProof/>
                <w:webHidden/>
              </w:rPr>
              <w:instrText xml:space="preserve"> PAGEREF _Toc347769919 \h </w:instrText>
            </w:r>
            <w:r w:rsidR="00372041">
              <w:rPr>
                <w:noProof/>
                <w:webHidden/>
              </w:rPr>
            </w:r>
            <w:r w:rsidR="00372041">
              <w:rPr>
                <w:noProof/>
                <w:webHidden/>
              </w:rPr>
              <w:fldChar w:fldCharType="separate"/>
            </w:r>
            <w:r w:rsidR="00736AB8">
              <w:rPr>
                <w:noProof/>
                <w:webHidden/>
              </w:rPr>
              <w:t>8</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20" w:history="1">
            <w:r w:rsidR="00372041" w:rsidRPr="00D354D0">
              <w:rPr>
                <w:rStyle w:val="Lienhypertexte"/>
                <w:noProof/>
              </w:rPr>
              <w:t>US – 7 : Un responsable veut évaluer un cadre infirmier</w:t>
            </w:r>
            <w:r w:rsidR="00372041">
              <w:rPr>
                <w:noProof/>
                <w:webHidden/>
              </w:rPr>
              <w:tab/>
            </w:r>
            <w:r w:rsidR="00372041">
              <w:rPr>
                <w:noProof/>
                <w:webHidden/>
              </w:rPr>
              <w:fldChar w:fldCharType="begin"/>
            </w:r>
            <w:r w:rsidR="00372041">
              <w:rPr>
                <w:noProof/>
                <w:webHidden/>
              </w:rPr>
              <w:instrText xml:space="preserve"> PAGEREF _Toc347769920 \h </w:instrText>
            </w:r>
            <w:r w:rsidR="00372041">
              <w:rPr>
                <w:noProof/>
                <w:webHidden/>
              </w:rPr>
            </w:r>
            <w:r w:rsidR="00372041">
              <w:rPr>
                <w:noProof/>
                <w:webHidden/>
              </w:rPr>
              <w:fldChar w:fldCharType="separate"/>
            </w:r>
            <w:r w:rsidR="00736AB8">
              <w:rPr>
                <w:noProof/>
                <w:webHidden/>
              </w:rPr>
              <w:t>9</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21" w:history="1">
            <w:r w:rsidR="00372041" w:rsidRPr="00D354D0">
              <w:rPr>
                <w:rStyle w:val="Lienhypertexte"/>
                <w:noProof/>
              </w:rPr>
              <w:t>US – 8 : Un personnel soignant veut consulter sa tournée</w:t>
            </w:r>
            <w:r w:rsidR="00372041">
              <w:rPr>
                <w:noProof/>
                <w:webHidden/>
              </w:rPr>
              <w:tab/>
            </w:r>
            <w:r w:rsidR="00372041">
              <w:rPr>
                <w:noProof/>
                <w:webHidden/>
              </w:rPr>
              <w:fldChar w:fldCharType="begin"/>
            </w:r>
            <w:r w:rsidR="00372041">
              <w:rPr>
                <w:noProof/>
                <w:webHidden/>
              </w:rPr>
              <w:instrText xml:space="preserve"> PAGEREF _Toc347769921 \h </w:instrText>
            </w:r>
            <w:r w:rsidR="00372041">
              <w:rPr>
                <w:noProof/>
                <w:webHidden/>
              </w:rPr>
            </w:r>
            <w:r w:rsidR="00372041">
              <w:rPr>
                <w:noProof/>
                <w:webHidden/>
              </w:rPr>
              <w:fldChar w:fldCharType="separate"/>
            </w:r>
            <w:r w:rsidR="00736AB8">
              <w:rPr>
                <w:noProof/>
                <w:webHidden/>
              </w:rPr>
              <w:t>10</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22" w:history="1">
            <w:r w:rsidR="00372041" w:rsidRPr="00D354D0">
              <w:rPr>
                <w:rStyle w:val="Lienhypertexte"/>
                <w:noProof/>
              </w:rPr>
              <w:t>US – 9 : Un personnel soignant veut saisir une demande de congés</w:t>
            </w:r>
            <w:r w:rsidR="00372041">
              <w:rPr>
                <w:noProof/>
                <w:webHidden/>
              </w:rPr>
              <w:tab/>
            </w:r>
            <w:r w:rsidR="00372041">
              <w:rPr>
                <w:noProof/>
                <w:webHidden/>
              </w:rPr>
              <w:fldChar w:fldCharType="begin"/>
            </w:r>
            <w:r w:rsidR="00372041">
              <w:rPr>
                <w:noProof/>
                <w:webHidden/>
              </w:rPr>
              <w:instrText xml:space="preserve"> PAGEREF _Toc347769922 \h </w:instrText>
            </w:r>
            <w:r w:rsidR="00372041">
              <w:rPr>
                <w:noProof/>
                <w:webHidden/>
              </w:rPr>
            </w:r>
            <w:r w:rsidR="00372041">
              <w:rPr>
                <w:noProof/>
                <w:webHidden/>
              </w:rPr>
              <w:fldChar w:fldCharType="separate"/>
            </w:r>
            <w:r w:rsidR="00736AB8">
              <w:rPr>
                <w:noProof/>
                <w:webHidden/>
              </w:rPr>
              <w:t>11</w:t>
            </w:r>
            <w:r w:rsidR="00372041">
              <w:rPr>
                <w:noProof/>
                <w:webHidden/>
              </w:rPr>
              <w:fldChar w:fldCharType="end"/>
            </w:r>
          </w:hyperlink>
        </w:p>
        <w:p w:rsidR="00372041" w:rsidRDefault="007F72A0">
          <w:pPr>
            <w:pStyle w:val="TM1"/>
            <w:rPr>
              <w:rFonts w:eastAsiaTheme="minorEastAsia" w:cstheme="minorBidi"/>
              <w:smallCaps w:val="0"/>
              <w:noProof/>
              <w:color w:val="auto"/>
              <w:szCs w:val="22"/>
            </w:rPr>
          </w:pPr>
          <w:hyperlink w:anchor="_Toc347769923" w:history="1">
            <w:r w:rsidR="00372041" w:rsidRPr="00D354D0">
              <w:rPr>
                <w:rStyle w:val="Lienhypertexte"/>
                <w:noProof/>
              </w:rPr>
              <w:t>US – 10 : Un responsable souhaite traiter les demandes de congés</w:t>
            </w:r>
            <w:r w:rsidR="00372041">
              <w:rPr>
                <w:noProof/>
                <w:webHidden/>
              </w:rPr>
              <w:tab/>
            </w:r>
            <w:r w:rsidR="00372041">
              <w:rPr>
                <w:noProof/>
                <w:webHidden/>
              </w:rPr>
              <w:fldChar w:fldCharType="begin"/>
            </w:r>
            <w:r w:rsidR="00372041">
              <w:rPr>
                <w:noProof/>
                <w:webHidden/>
              </w:rPr>
              <w:instrText xml:space="preserve"> PAGEREF _Toc347769923 \h </w:instrText>
            </w:r>
            <w:r w:rsidR="00372041">
              <w:rPr>
                <w:noProof/>
                <w:webHidden/>
              </w:rPr>
            </w:r>
            <w:r w:rsidR="00372041">
              <w:rPr>
                <w:noProof/>
                <w:webHidden/>
              </w:rPr>
              <w:fldChar w:fldCharType="separate"/>
            </w:r>
            <w:r w:rsidR="00736AB8">
              <w:rPr>
                <w:noProof/>
                <w:webHidden/>
              </w:rPr>
              <w:t>12</w:t>
            </w:r>
            <w:r w:rsidR="00372041">
              <w:rPr>
                <w:noProof/>
                <w:webHidden/>
              </w:rPr>
              <w:fldChar w:fldCharType="end"/>
            </w:r>
          </w:hyperlink>
        </w:p>
        <w:p w:rsidR="00372041" w:rsidRDefault="00372041">
          <w:r>
            <w:rPr>
              <w:b/>
              <w:bCs/>
            </w:rPr>
            <w:fldChar w:fldCharType="end"/>
          </w:r>
        </w:p>
      </w:sdtContent>
    </w:sdt>
    <w:p w:rsidR="00372041" w:rsidRDefault="00372041">
      <w:pPr>
        <w:spacing w:after="200"/>
        <w:rPr>
          <w:rFonts w:asciiTheme="majorHAnsi" w:hAnsiTheme="majorHAnsi"/>
          <w:b/>
          <w:color w:val="4F81BD" w:themeColor="accent1"/>
          <w:sz w:val="48"/>
          <w:szCs w:val="48"/>
        </w:rPr>
      </w:pPr>
      <w:r>
        <w:rPr>
          <w:smallCaps/>
        </w:rPr>
        <w:br w:type="page"/>
      </w:r>
    </w:p>
    <w:p w:rsidR="00372041" w:rsidRDefault="007F72A0" w:rsidP="00372041">
      <w:pPr>
        <w:pStyle w:val="Titre"/>
        <w:rPr>
          <w:smallCaps w:val="0"/>
        </w:rPr>
      </w:pPr>
      <w:sdt>
        <w:sdtPr>
          <w:rPr>
            <w:smallCaps w:val="0"/>
          </w:rPr>
          <w:alias w:val="Titre"/>
          <w:tag w:val="Titre"/>
          <w:id w:val="689576548"/>
          <w:dataBinding w:prefixMappings="xmlns:ns0='http://schemas.openxmlformats.org/package/2006/metadata/core-properties' xmlns:ns1='http://purl.org/dc/elements/1.1/'" w:xpath="/ns0:coreProperties[1]/ns1:title[1]" w:storeItemID="{6C3C8BC8-F283-45AE-878A-BAB7291924A1}"/>
          <w:text/>
        </w:sdtPr>
        <w:sdtEndPr/>
        <w:sdtContent>
          <w:r w:rsidR="00372041">
            <w:rPr>
              <w:smallCaps w:val="0"/>
            </w:rPr>
            <w:t>Cas d’utilisation</w:t>
          </w:r>
        </w:sdtContent>
      </w:sdt>
    </w:p>
    <w:p w:rsidR="00372041" w:rsidRDefault="007F72A0" w:rsidP="00372041">
      <w:pPr>
        <w:pStyle w:val="Sous-titre"/>
      </w:pPr>
      <w:sdt>
        <w:sdtPr>
          <w:alias w:val="Sous-titre"/>
          <w:tag w:val="Sous-titre"/>
          <w:id w:val="-1320571978"/>
          <w:dataBinding w:prefixMappings="xmlns:ns0='http://schemas.openxmlformats.org/package/2006/metadata/core-properties' xmlns:ns1='http://purl.org/dc/elements/1.1/'" w:xpath="/ns0:coreProperties[1]/ns1:subject[1]" w:storeItemID="{6C3C8BC8-F283-45AE-878A-BAB7291924A1}"/>
          <w:text/>
        </w:sdtPr>
        <w:sdtEndPr/>
        <w:sdtContent>
          <w:r w:rsidR="00372041">
            <w:t>Projet Care@Home</w:t>
          </w:r>
        </w:sdtContent>
      </w:sdt>
    </w:p>
    <w:p w:rsidR="00EC081C" w:rsidRDefault="00EC081C" w:rsidP="00372041">
      <w:pPr>
        <w:pStyle w:val="Titre1"/>
      </w:pPr>
      <w:bookmarkStart w:id="0" w:name="_Toc347769914"/>
    </w:p>
    <w:p w:rsidR="00372041" w:rsidRDefault="00372041" w:rsidP="00372041">
      <w:pPr>
        <w:pStyle w:val="Titre1"/>
      </w:pPr>
      <w:r>
        <w:t>US – 1 : Un cadre infirmier veut ajouter un dossier pour un patient</w:t>
      </w:r>
      <w:bookmarkEnd w:id="0"/>
      <w:r>
        <w:t> </w:t>
      </w:r>
    </w:p>
    <w:p w:rsidR="00372041" w:rsidRDefault="00372041" w:rsidP="00372041">
      <w:pPr>
        <w:pStyle w:val="Standard"/>
      </w:pPr>
      <w:r>
        <w:t>Mr. Bip souhaite  ajouter un dossier pour son patient Mr.Sick pour cela il se connecte à l'application Care@Home avec ses identifiant et mot de passe. Il arrive sur la page d'accueil où il a la possibilité de :</w:t>
      </w:r>
    </w:p>
    <w:p w:rsidR="00372041" w:rsidRDefault="00372041" w:rsidP="00372041">
      <w:pPr>
        <w:pStyle w:val="Standard"/>
        <w:numPr>
          <w:ilvl w:val="0"/>
          <w:numId w:val="13"/>
        </w:numPr>
      </w:pPr>
      <w:r>
        <w:t>Ajouter un dossier d'un patient/ Parcourir les patients</w:t>
      </w:r>
    </w:p>
    <w:p w:rsidR="00372041" w:rsidRDefault="00372041" w:rsidP="00372041">
      <w:pPr>
        <w:pStyle w:val="Standard"/>
        <w:numPr>
          <w:ilvl w:val="0"/>
          <w:numId w:val="13"/>
        </w:numPr>
      </w:pPr>
      <w:r>
        <w:t>Affecter les tournées aux personnels soignants</w:t>
      </w:r>
    </w:p>
    <w:p w:rsidR="00372041" w:rsidRDefault="00372041" w:rsidP="00372041">
      <w:pPr>
        <w:pStyle w:val="Standard"/>
        <w:numPr>
          <w:ilvl w:val="0"/>
          <w:numId w:val="13"/>
        </w:numPr>
      </w:pPr>
      <w:r>
        <w:t>Avoir une vue de l'activité d'un personnel soignant ou des passages chez un patient</w:t>
      </w:r>
    </w:p>
    <w:p w:rsidR="00372041" w:rsidRDefault="00372041" w:rsidP="00372041">
      <w:pPr>
        <w:pStyle w:val="Standard"/>
        <w:numPr>
          <w:ilvl w:val="0"/>
          <w:numId w:val="13"/>
        </w:numPr>
      </w:pPr>
      <w:r>
        <w:t>D'évaluer les patients avec une périodicité annuelle.</w:t>
      </w:r>
    </w:p>
    <w:p w:rsidR="00372041" w:rsidRDefault="00372041" w:rsidP="00372041">
      <w:pPr>
        <w:pStyle w:val="Standard"/>
        <w:numPr>
          <w:ilvl w:val="0"/>
          <w:numId w:val="13"/>
        </w:numPr>
      </w:pPr>
      <w:r>
        <w:t>D'évaluer les personnels soignants</w:t>
      </w:r>
    </w:p>
    <w:p w:rsidR="00372041" w:rsidRDefault="00372041" w:rsidP="00372041">
      <w:pPr>
        <w:pStyle w:val="Standard"/>
      </w:pPr>
    </w:p>
    <w:p w:rsidR="00372041" w:rsidRDefault="00372041" w:rsidP="00372041">
      <w:pPr>
        <w:pStyle w:val="Standard"/>
      </w:pPr>
      <w:r>
        <w:t>Il choisit d'ajouter un nouveau dossier pour son patient, il arrive sur la page d'ajout de dossier.</w:t>
      </w:r>
    </w:p>
    <w:p w:rsidR="00EC081C" w:rsidRDefault="00EC081C" w:rsidP="00372041">
      <w:pPr>
        <w:pStyle w:val="Standard"/>
      </w:pPr>
    </w:p>
    <w:p w:rsidR="00372041" w:rsidRDefault="00372041" w:rsidP="00372041">
      <w:pPr>
        <w:pStyle w:val="Standard"/>
      </w:pPr>
      <w:r>
        <w:t>La page commence avec un champ de recherches à critères multiples, le cadre peut effectuer une recherche sur plusieurs champs (les mêmes champs que ceux présents dans le tableau).</w:t>
      </w:r>
    </w:p>
    <w:p w:rsidR="00EC081C" w:rsidRDefault="00EC081C" w:rsidP="00372041">
      <w:pPr>
        <w:pStyle w:val="Standard"/>
      </w:pPr>
    </w:p>
    <w:p w:rsidR="00372041" w:rsidRDefault="00372041" w:rsidP="00372041">
      <w:pPr>
        <w:pStyle w:val="Standard"/>
      </w:pPr>
      <w:r>
        <w:t>La page continue sur  un tableau correspondant à la liste des patients où plusieurs informations sont disponibles :</w:t>
      </w:r>
    </w:p>
    <w:p w:rsidR="00372041" w:rsidRDefault="00372041" w:rsidP="00372041">
      <w:pPr>
        <w:pStyle w:val="Standard"/>
        <w:numPr>
          <w:ilvl w:val="0"/>
          <w:numId w:val="21"/>
        </w:numPr>
      </w:pPr>
      <w:r>
        <w:t>Nom</w:t>
      </w:r>
    </w:p>
    <w:p w:rsidR="00372041" w:rsidRDefault="00372041" w:rsidP="00372041">
      <w:pPr>
        <w:pStyle w:val="Standard"/>
        <w:numPr>
          <w:ilvl w:val="0"/>
          <w:numId w:val="21"/>
        </w:numPr>
      </w:pPr>
      <w:r>
        <w:t>Prénom</w:t>
      </w:r>
    </w:p>
    <w:p w:rsidR="00372041" w:rsidRDefault="00372041" w:rsidP="00372041">
      <w:pPr>
        <w:pStyle w:val="Standard"/>
        <w:numPr>
          <w:ilvl w:val="0"/>
          <w:numId w:val="21"/>
        </w:numPr>
      </w:pPr>
      <w:r>
        <w:t>Date de naissance</w:t>
      </w:r>
    </w:p>
    <w:p w:rsidR="00372041" w:rsidRDefault="00372041" w:rsidP="00372041">
      <w:pPr>
        <w:pStyle w:val="Standard"/>
        <w:numPr>
          <w:ilvl w:val="0"/>
          <w:numId w:val="21"/>
        </w:numPr>
      </w:pPr>
      <w:r>
        <w:t>Ssid</w:t>
      </w:r>
    </w:p>
    <w:p w:rsidR="00372041" w:rsidRDefault="00372041" w:rsidP="00372041">
      <w:pPr>
        <w:pStyle w:val="Standard"/>
      </w:pPr>
      <w:r>
        <w:t>Ce tableau est trié de base sur les noms de famille des patients mais ce tri peut être effectué sur n’importe quelle colonne.</w:t>
      </w:r>
    </w:p>
    <w:p w:rsidR="00372041" w:rsidRDefault="00372041" w:rsidP="00372041">
      <w:pPr>
        <w:pStyle w:val="Standard"/>
      </w:pPr>
      <w:r>
        <w:t>Les lignes de ce tableau ont une couleur alternée blanc/blanc une ligne sur deux.</w:t>
      </w:r>
    </w:p>
    <w:p w:rsidR="00372041" w:rsidRDefault="00372041" w:rsidP="00372041">
      <w:pPr>
        <w:pStyle w:val="Standard"/>
      </w:pPr>
    </w:p>
    <w:p w:rsidR="00372041" w:rsidRDefault="00372041" w:rsidP="00372041">
      <w:pPr>
        <w:pStyle w:val="Standard"/>
      </w:pPr>
      <w:r>
        <w:t>Il est possible d’ajouter un nouveau patient en cliquant sur le bouton « + » en haut du tableau, de supprimer un patient en cliquant sur « corbeille » sur la ligne du patient que l’on souhaite supprimer ou bien de modifier un patient en cliquant sur « le stylo ».</w:t>
      </w:r>
    </w:p>
    <w:p w:rsidR="00372041" w:rsidRDefault="00372041" w:rsidP="00372041">
      <w:pPr>
        <w:pStyle w:val="Standard"/>
      </w:pPr>
    </w:p>
    <w:p w:rsidR="00372041" w:rsidRDefault="00372041" w:rsidP="00372041">
      <w:pPr>
        <w:pStyle w:val="Standard"/>
      </w:pPr>
      <w:r>
        <w:t>Le cadre décide d’ajouter un patient et clique donc sur le bouton « + ».</w:t>
      </w:r>
    </w:p>
    <w:p w:rsidR="00372041" w:rsidRDefault="00372041" w:rsidP="00372041">
      <w:pPr>
        <w:pStyle w:val="Standard"/>
      </w:pPr>
      <w:r>
        <w:t>Il alors doit remplir certaines informations :</w:t>
      </w:r>
    </w:p>
    <w:p w:rsidR="00372041" w:rsidRDefault="00372041" w:rsidP="00372041">
      <w:pPr>
        <w:pStyle w:val="Standard"/>
        <w:numPr>
          <w:ilvl w:val="0"/>
          <w:numId w:val="12"/>
        </w:numPr>
      </w:pPr>
      <w:r>
        <w:t>Son nom</w:t>
      </w:r>
    </w:p>
    <w:p w:rsidR="00372041" w:rsidRDefault="00372041" w:rsidP="00372041">
      <w:pPr>
        <w:pStyle w:val="Standard"/>
        <w:numPr>
          <w:ilvl w:val="0"/>
          <w:numId w:val="12"/>
        </w:numPr>
      </w:pPr>
      <w:r>
        <w:t>Son prénom</w:t>
      </w:r>
    </w:p>
    <w:p w:rsidR="00372041" w:rsidRDefault="00372041" w:rsidP="00372041">
      <w:pPr>
        <w:pStyle w:val="Standard"/>
        <w:numPr>
          <w:ilvl w:val="0"/>
          <w:numId w:val="12"/>
        </w:numPr>
      </w:pPr>
      <w:r>
        <w:t>Sa date de naissance</w:t>
      </w:r>
    </w:p>
    <w:p w:rsidR="00372041" w:rsidRDefault="00372041" w:rsidP="00372041">
      <w:pPr>
        <w:pStyle w:val="Standard"/>
        <w:numPr>
          <w:ilvl w:val="0"/>
          <w:numId w:val="12"/>
        </w:numPr>
      </w:pPr>
      <w:r>
        <w:t>Son numéro de sécurité social</w:t>
      </w:r>
    </w:p>
    <w:p w:rsidR="00372041" w:rsidRDefault="00372041" w:rsidP="00372041">
      <w:pPr>
        <w:pStyle w:val="Standard"/>
        <w:numPr>
          <w:ilvl w:val="0"/>
          <w:numId w:val="12"/>
        </w:numPr>
      </w:pPr>
      <w:r>
        <w:t>Son adresse</w:t>
      </w:r>
    </w:p>
    <w:p w:rsidR="00372041" w:rsidRDefault="00372041" w:rsidP="00372041">
      <w:pPr>
        <w:pStyle w:val="Standard"/>
        <w:numPr>
          <w:ilvl w:val="0"/>
          <w:numId w:val="12"/>
        </w:numPr>
      </w:pPr>
      <w:r>
        <w:t>Son numéro de téléphone</w:t>
      </w:r>
    </w:p>
    <w:p w:rsidR="00372041" w:rsidRDefault="00372041" w:rsidP="00372041">
      <w:pPr>
        <w:pStyle w:val="Standard"/>
        <w:numPr>
          <w:ilvl w:val="0"/>
          <w:numId w:val="12"/>
        </w:numPr>
      </w:pPr>
      <w:r>
        <w:t>Le nom du  référant du patient</w:t>
      </w:r>
    </w:p>
    <w:p w:rsidR="00372041" w:rsidRDefault="00372041" w:rsidP="00372041">
      <w:pPr>
        <w:pStyle w:val="Standard"/>
        <w:numPr>
          <w:ilvl w:val="0"/>
          <w:numId w:val="12"/>
        </w:numPr>
      </w:pPr>
      <w:r>
        <w:t>Le numéro de la clé détenu par le Service de Soins Infirmiers à Domicile</w:t>
      </w:r>
    </w:p>
    <w:p w:rsidR="00372041" w:rsidRDefault="00372041" w:rsidP="00372041">
      <w:pPr>
        <w:pStyle w:val="Standard"/>
        <w:numPr>
          <w:ilvl w:val="0"/>
          <w:numId w:val="12"/>
        </w:numPr>
      </w:pPr>
      <w:r>
        <w:lastRenderedPageBreak/>
        <w:t>Son médecin ou ses médecins </w:t>
      </w:r>
      <w:r>
        <w:tab/>
      </w:r>
    </w:p>
    <w:p w:rsidR="00372041" w:rsidRDefault="00372041" w:rsidP="00372041">
      <w:pPr>
        <w:pStyle w:val="Standard"/>
        <w:numPr>
          <w:ilvl w:val="1"/>
          <w:numId w:val="12"/>
        </w:numPr>
      </w:pPr>
      <w:r>
        <w:t>Cet affichage se fait sous forme de tableau, on peut ajouter un médecin via une ligne de saisie (on pourra par exemple saisir le type de médecin ainsi que ses informations) et appuyer sur un bouton « + » pour valider l’ajout dans la liste.</w:t>
      </w:r>
      <w:r>
        <w:br/>
        <w:t>Pour les lignes des médecins déjà ajoutés, on a un bouton « corbeille » qui permet de supprimer l’ajout de ce médecin.</w:t>
      </w:r>
    </w:p>
    <w:p w:rsidR="00372041" w:rsidRDefault="00372041" w:rsidP="00372041">
      <w:pPr>
        <w:pStyle w:val="Standard"/>
        <w:numPr>
          <w:ilvl w:val="0"/>
          <w:numId w:val="12"/>
        </w:numPr>
      </w:pPr>
      <w:r>
        <w:t>Sa pharmacie</w:t>
      </w:r>
    </w:p>
    <w:p w:rsidR="00372041" w:rsidRDefault="00372041" w:rsidP="00372041">
      <w:pPr>
        <w:pStyle w:val="Standard"/>
        <w:numPr>
          <w:ilvl w:val="0"/>
          <w:numId w:val="12"/>
        </w:numPr>
      </w:pPr>
      <w:r>
        <w:t>Son laboratoire</w:t>
      </w:r>
    </w:p>
    <w:p w:rsidR="00372041" w:rsidRDefault="00372041" w:rsidP="00372041">
      <w:pPr>
        <w:pStyle w:val="Standard"/>
        <w:numPr>
          <w:ilvl w:val="0"/>
          <w:numId w:val="12"/>
        </w:numPr>
      </w:pPr>
      <w:r>
        <w:t>Les jours d'intervention avec l'intervenant</w:t>
      </w:r>
    </w:p>
    <w:p w:rsidR="00372041" w:rsidRDefault="00372041" w:rsidP="00372041">
      <w:pPr>
        <w:pStyle w:val="Standard"/>
      </w:pPr>
    </w:p>
    <w:p w:rsidR="00372041" w:rsidRDefault="00372041" w:rsidP="00372041">
      <w:pPr>
        <w:pStyle w:val="Standard"/>
      </w:pPr>
      <w:r>
        <w:t>Il peut à ce moment-là soit valider sa saisie soit l’annuler.</w:t>
      </w:r>
    </w:p>
    <w:p w:rsidR="00372041" w:rsidRDefault="00372041" w:rsidP="00372041">
      <w:pPr>
        <w:pStyle w:val="Standard"/>
      </w:pPr>
      <w:r>
        <w:t>S’il annule sa saisie, rien n’est enregistré en base de données et le cadre infirmier est redirigé vers la page de choix des actions possibles.</w:t>
      </w:r>
    </w:p>
    <w:p w:rsidR="00372041" w:rsidRDefault="00372041" w:rsidP="00372041">
      <w:pPr>
        <w:pStyle w:val="Standard"/>
      </w:pPr>
    </w:p>
    <w:p w:rsidR="00372041" w:rsidRDefault="00372041" w:rsidP="00372041">
      <w:pPr>
        <w:pStyle w:val="Standard"/>
      </w:pPr>
      <w:r>
        <w:t>Il choisit de valider les informations qu'il a saisies.</w:t>
      </w:r>
    </w:p>
    <w:p w:rsidR="00372041" w:rsidRDefault="00372041" w:rsidP="00372041">
      <w:pPr>
        <w:pStyle w:val="Standard"/>
      </w:pPr>
      <w:r>
        <w:t>Cette validation sauvegarde les informations dans la base de données et met à jour le tableau de la liste des patients.</w:t>
      </w:r>
    </w:p>
    <w:p w:rsidR="00372041" w:rsidRDefault="00372041" w:rsidP="00372041">
      <w:pPr>
        <w:pStyle w:val="Standard"/>
      </w:pPr>
      <w:r>
        <w:t>Le cadre se retrouve alors sur la même page avec en haut de sa liste le nouveau patient qu’il vient d’ajouter ce qui lui permet de vérifier qu’il a bien été ajouté.</w:t>
      </w:r>
    </w:p>
    <w:p w:rsidR="00372041" w:rsidRDefault="00372041" w:rsidP="00372041">
      <w:pPr>
        <w:pStyle w:val="Standard"/>
      </w:pPr>
    </w:p>
    <w:p w:rsidR="00372041" w:rsidRDefault="00372041" w:rsidP="00372041">
      <w:pPr>
        <w:pStyle w:val="Standard"/>
      </w:pPr>
      <w:r>
        <w:t>Après avoir vérifié il peut se déconnecter.</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1" w:name="_Toc347769915"/>
      <w:r>
        <w:br w:type="page"/>
      </w:r>
    </w:p>
    <w:p w:rsidR="00372041" w:rsidRDefault="00372041" w:rsidP="00372041">
      <w:pPr>
        <w:pStyle w:val="Titre1"/>
      </w:pPr>
      <w:r>
        <w:lastRenderedPageBreak/>
        <w:t>US – 2 : Un cadre infirmier veut affecter les tournées aux personnels soignants</w:t>
      </w:r>
      <w:bookmarkEnd w:id="1"/>
      <w:r>
        <w:t> </w:t>
      </w:r>
    </w:p>
    <w:p w:rsidR="00372041" w:rsidRDefault="00372041" w:rsidP="00372041">
      <w:pPr>
        <w:pStyle w:val="Standard"/>
      </w:pPr>
      <w:r>
        <w:t>Mr. Bip souhaite  affecter les tournées de son personnel soignant pour cela il se connecte à l'application Care@Home avec ses identifiant et mot de passe. Il arrive sur la page d'accueil où il a la possibilité de :</w:t>
      </w:r>
    </w:p>
    <w:p w:rsidR="00372041" w:rsidRDefault="00372041" w:rsidP="00372041">
      <w:pPr>
        <w:pStyle w:val="Standard"/>
        <w:numPr>
          <w:ilvl w:val="0"/>
          <w:numId w:val="14"/>
        </w:numPr>
      </w:pPr>
      <w:r>
        <w:t>Ajouter un dossier d'un patient/ Parcourir les patients</w:t>
      </w:r>
    </w:p>
    <w:p w:rsidR="00372041" w:rsidRDefault="00372041" w:rsidP="00372041">
      <w:pPr>
        <w:pStyle w:val="Standard"/>
        <w:numPr>
          <w:ilvl w:val="0"/>
          <w:numId w:val="14"/>
        </w:numPr>
      </w:pPr>
      <w:r>
        <w:t>Affecter les tournées aux personnels soignants</w:t>
      </w:r>
    </w:p>
    <w:p w:rsidR="00372041" w:rsidRDefault="00372041" w:rsidP="00372041">
      <w:pPr>
        <w:pStyle w:val="Standard"/>
        <w:numPr>
          <w:ilvl w:val="0"/>
          <w:numId w:val="14"/>
        </w:numPr>
      </w:pPr>
      <w:r>
        <w:t>Avoir une vue de l'activité d'un personnel soignant ou des passages chez un patient</w:t>
      </w:r>
    </w:p>
    <w:p w:rsidR="00372041" w:rsidRDefault="00372041" w:rsidP="00372041">
      <w:pPr>
        <w:pStyle w:val="Standard"/>
        <w:numPr>
          <w:ilvl w:val="0"/>
          <w:numId w:val="14"/>
        </w:numPr>
      </w:pPr>
      <w:r>
        <w:t>D'évaluer les patients avec une périodicité annuelle</w:t>
      </w:r>
    </w:p>
    <w:p w:rsidR="00372041" w:rsidRDefault="00372041" w:rsidP="00372041">
      <w:pPr>
        <w:pStyle w:val="Standard"/>
        <w:numPr>
          <w:ilvl w:val="0"/>
          <w:numId w:val="14"/>
        </w:numPr>
      </w:pPr>
      <w:r>
        <w:t>D'évaluer les personnels soignants</w:t>
      </w:r>
    </w:p>
    <w:p w:rsidR="00372041" w:rsidRDefault="00372041" w:rsidP="00372041">
      <w:pPr>
        <w:pStyle w:val="Standard"/>
      </w:pPr>
    </w:p>
    <w:p w:rsidR="00372041" w:rsidRDefault="00372041" w:rsidP="00372041">
      <w:pPr>
        <w:pStyle w:val="Standard"/>
      </w:pPr>
      <w:r>
        <w:t>Il choisit d'affecter les tournées aux personnels soignants, il arrive sur la page de gestion des tournées où il doit remplir certaines informations :</w:t>
      </w:r>
    </w:p>
    <w:p w:rsidR="00372041" w:rsidRDefault="00372041" w:rsidP="00372041">
      <w:pPr>
        <w:pStyle w:val="Standard"/>
        <w:numPr>
          <w:ilvl w:val="0"/>
          <w:numId w:val="15"/>
        </w:numPr>
      </w:pPr>
      <w:r>
        <w:t>Nom du patient</w:t>
      </w:r>
    </w:p>
    <w:p w:rsidR="00372041" w:rsidRDefault="00372041" w:rsidP="00372041">
      <w:pPr>
        <w:pStyle w:val="Standard"/>
        <w:numPr>
          <w:ilvl w:val="0"/>
          <w:numId w:val="15"/>
        </w:numPr>
      </w:pPr>
      <w:r>
        <w:t>Nom du ou des personnels soignants</w:t>
      </w:r>
    </w:p>
    <w:p w:rsidR="00372041" w:rsidRDefault="00372041" w:rsidP="00372041">
      <w:pPr>
        <w:pStyle w:val="Standard"/>
        <w:numPr>
          <w:ilvl w:val="0"/>
          <w:numId w:val="15"/>
        </w:numPr>
      </w:pPr>
      <w:r>
        <w:t>Jour de l'intervention en indiquant si c'est en première ou en seconde partie de journée</w:t>
      </w:r>
    </w:p>
    <w:p w:rsidR="00372041" w:rsidRDefault="00372041" w:rsidP="00372041">
      <w:pPr>
        <w:pStyle w:val="Standard"/>
        <w:numPr>
          <w:ilvl w:val="0"/>
          <w:numId w:val="15"/>
        </w:numPr>
      </w:pPr>
      <w:r>
        <w:t>Indiquer s’il y a une récurrence dans les dates (par semaine, mois, etc....)</w:t>
      </w:r>
    </w:p>
    <w:p w:rsidR="00372041" w:rsidRDefault="00372041" w:rsidP="00372041">
      <w:pPr>
        <w:pStyle w:val="Standard"/>
        <w:numPr>
          <w:ilvl w:val="0"/>
          <w:numId w:val="15"/>
        </w:numPr>
      </w:pPr>
      <w:r>
        <w:t>La priorité du patient</w:t>
      </w:r>
    </w:p>
    <w:p w:rsidR="00372041" w:rsidRDefault="00372041" w:rsidP="00372041">
      <w:pPr>
        <w:pStyle w:val="Standard"/>
      </w:pPr>
      <w:r>
        <w:t>Il a le choix entre annuler sa saisie et donc ne pas envoyer les informations en base de données ou bien de valider.</w:t>
      </w:r>
    </w:p>
    <w:p w:rsidR="00372041" w:rsidRDefault="00372041" w:rsidP="00372041">
      <w:pPr>
        <w:pStyle w:val="Standard"/>
      </w:pPr>
    </w:p>
    <w:p w:rsidR="00372041" w:rsidRDefault="00372041" w:rsidP="00372041">
      <w:pPr>
        <w:pStyle w:val="Standard"/>
      </w:pPr>
      <w:r>
        <w:t>Il choisit de valider les informations qu'il a saisies ce qui a pour effet d’envoyer toutes les informations vers la base de données.</w:t>
      </w:r>
    </w:p>
    <w:p w:rsidR="00372041" w:rsidRDefault="00372041" w:rsidP="00372041">
      <w:pPr>
        <w:pStyle w:val="Standard"/>
      </w:pPr>
      <w:r>
        <w:t>Il se déconnecte de l'application.</w:t>
      </w:r>
    </w:p>
    <w:p w:rsidR="00EC081C" w:rsidRDefault="00EC081C">
      <w:pPr>
        <w:spacing w:after="200"/>
        <w:rPr>
          <w:rFonts w:asciiTheme="majorHAnsi" w:hAnsiTheme="majorHAnsi"/>
          <w:b/>
          <w:color w:val="365F91" w:themeColor="accent1" w:themeShade="BF"/>
          <w:spacing w:val="20"/>
          <w:sz w:val="28"/>
          <w:szCs w:val="28"/>
        </w:rPr>
      </w:pPr>
      <w:bookmarkStart w:id="2" w:name="_Toc347769916"/>
      <w:r>
        <w:br w:type="page"/>
      </w:r>
    </w:p>
    <w:p w:rsidR="00372041" w:rsidRDefault="00372041" w:rsidP="00372041">
      <w:pPr>
        <w:pStyle w:val="Titre1"/>
      </w:pPr>
      <w:r>
        <w:lastRenderedPageBreak/>
        <w:t>US – 3 : Un cadre infirmier veut parcourir la liste des patients</w:t>
      </w:r>
      <w:bookmarkEnd w:id="2"/>
    </w:p>
    <w:p w:rsidR="00372041" w:rsidRDefault="00372041" w:rsidP="00372041">
      <w:pPr>
        <w:pStyle w:val="Standard"/>
      </w:pPr>
      <w:r>
        <w:t>Mr. Bip souhaite parcourir la liste des patients pour cela il se connecte à l'application Care@Home avec ses identifiant et mot de passe. Il arrive sur la page d'accueil où il a la possibilité de :</w:t>
      </w:r>
    </w:p>
    <w:p w:rsidR="00372041" w:rsidRDefault="00372041" w:rsidP="00372041">
      <w:pPr>
        <w:pStyle w:val="Standard"/>
        <w:numPr>
          <w:ilvl w:val="0"/>
          <w:numId w:val="16"/>
        </w:numPr>
      </w:pPr>
      <w:r>
        <w:t>Ajouter un dossier d'un patient/ Parcourir les patients</w:t>
      </w:r>
    </w:p>
    <w:p w:rsidR="00372041" w:rsidRDefault="00372041" w:rsidP="00372041">
      <w:pPr>
        <w:pStyle w:val="Standard"/>
        <w:numPr>
          <w:ilvl w:val="0"/>
          <w:numId w:val="16"/>
        </w:numPr>
      </w:pPr>
      <w:r>
        <w:t>Affecter les tournées aux personnels soignants</w:t>
      </w:r>
    </w:p>
    <w:p w:rsidR="00372041" w:rsidRDefault="00372041" w:rsidP="00372041">
      <w:pPr>
        <w:pStyle w:val="Standard"/>
        <w:numPr>
          <w:ilvl w:val="0"/>
          <w:numId w:val="16"/>
        </w:numPr>
      </w:pPr>
      <w:r>
        <w:t>Avoir une vue de l'activité d'un personnel soignant ou des passages chez un patient</w:t>
      </w:r>
    </w:p>
    <w:p w:rsidR="00372041" w:rsidRDefault="00372041" w:rsidP="00372041">
      <w:pPr>
        <w:pStyle w:val="Standard"/>
        <w:numPr>
          <w:ilvl w:val="0"/>
          <w:numId w:val="16"/>
        </w:numPr>
      </w:pPr>
      <w:r>
        <w:t>D'évaluer les patients avec une périodicité annuelle.</w:t>
      </w:r>
    </w:p>
    <w:p w:rsidR="00372041" w:rsidRDefault="00372041" w:rsidP="00372041">
      <w:pPr>
        <w:pStyle w:val="Standard"/>
        <w:numPr>
          <w:ilvl w:val="0"/>
          <w:numId w:val="16"/>
        </w:numPr>
      </w:pPr>
      <w:r>
        <w:t>D'évaluer les personnels soignants</w:t>
      </w:r>
    </w:p>
    <w:p w:rsidR="00372041" w:rsidRDefault="00372041" w:rsidP="00372041">
      <w:pPr>
        <w:pStyle w:val="Standard"/>
      </w:pPr>
    </w:p>
    <w:p w:rsidR="00372041" w:rsidRDefault="00372041" w:rsidP="00372041">
      <w:pPr>
        <w:pStyle w:val="Standard"/>
      </w:pPr>
      <w:r>
        <w:t>Il choisit de parcourir la liste des patients, il arrive sur la page d'affichage des patients.</w:t>
      </w:r>
    </w:p>
    <w:p w:rsidR="00372041" w:rsidRDefault="00372041" w:rsidP="00372041">
      <w:pPr>
        <w:pStyle w:val="Standard"/>
      </w:pPr>
      <w:r>
        <w:t>La page commence avec un champ de recherches à critères multiples, le cadre peut effectuer une recherche sur plusieurs champs (les mêmes champs que ceux présents dans le tableau).</w:t>
      </w:r>
    </w:p>
    <w:p w:rsidR="00372041" w:rsidRDefault="00372041" w:rsidP="00372041">
      <w:pPr>
        <w:pStyle w:val="Standard"/>
      </w:pPr>
      <w:r>
        <w:t>La page continue sur  un tableau correspondant à la liste des patients où plusieurs informations sont disponibles :</w:t>
      </w:r>
    </w:p>
    <w:p w:rsidR="00372041" w:rsidRDefault="00372041" w:rsidP="00372041">
      <w:pPr>
        <w:pStyle w:val="Standard"/>
        <w:numPr>
          <w:ilvl w:val="0"/>
          <w:numId w:val="21"/>
        </w:numPr>
      </w:pPr>
      <w:r>
        <w:t>Nom</w:t>
      </w:r>
    </w:p>
    <w:p w:rsidR="00372041" w:rsidRDefault="00372041" w:rsidP="00372041">
      <w:pPr>
        <w:pStyle w:val="Standard"/>
        <w:numPr>
          <w:ilvl w:val="0"/>
          <w:numId w:val="21"/>
        </w:numPr>
      </w:pPr>
      <w:r>
        <w:t>Prénom</w:t>
      </w:r>
    </w:p>
    <w:p w:rsidR="00372041" w:rsidRDefault="00372041" w:rsidP="00372041">
      <w:pPr>
        <w:pStyle w:val="Standard"/>
        <w:numPr>
          <w:ilvl w:val="0"/>
          <w:numId w:val="21"/>
        </w:numPr>
      </w:pPr>
      <w:r>
        <w:t>Date de naissance</w:t>
      </w:r>
    </w:p>
    <w:p w:rsidR="00372041" w:rsidRDefault="00372041" w:rsidP="00372041">
      <w:pPr>
        <w:pStyle w:val="Standard"/>
        <w:numPr>
          <w:ilvl w:val="0"/>
          <w:numId w:val="21"/>
        </w:numPr>
      </w:pPr>
      <w:r>
        <w:t>Ssid</w:t>
      </w:r>
    </w:p>
    <w:p w:rsidR="00372041" w:rsidRDefault="00372041" w:rsidP="00372041">
      <w:pPr>
        <w:pStyle w:val="Standard"/>
      </w:pPr>
      <w:r>
        <w:t>Ce tableau est trié de base sur les noms de famille des patients mais ce tri peut être effectué sur n’importe quelle colonne.</w:t>
      </w:r>
    </w:p>
    <w:p w:rsidR="00372041" w:rsidRDefault="00372041" w:rsidP="00372041">
      <w:pPr>
        <w:pStyle w:val="Standard"/>
      </w:pPr>
    </w:p>
    <w:p w:rsidR="00372041" w:rsidRDefault="00372041" w:rsidP="00372041">
      <w:pPr>
        <w:pStyle w:val="Standard"/>
      </w:pPr>
      <w:r>
        <w:t>Il est possible d’ajouter un nouveau patient en cliquant sur le bouton « + » en haut du tableau, de supprimer un patient en cliquant sur « corbeille » sur la ligne du patient que l’on souhaite supprimer ou bien de modifier un patient en cliquant sur « le stylo ».</w:t>
      </w:r>
    </w:p>
    <w:p w:rsidR="00372041" w:rsidRDefault="00372041" w:rsidP="00372041">
      <w:pPr>
        <w:pStyle w:val="Standard"/>
      </w:pPr>
      <w:r>
        <w:t>Les lignes de ce tableau ont une couleur alternée blanc/blanc une ligne sur deux.</w:t>
      </w:r>
    </w:p>
    <w:p w:rsidR="00372041" w:rsidRDefault="00372041" w:rsidP="00372041">
      <w:pPr>
        <w:pStyle w:val="Standard"/>
      </w:pPr>
    </w:p>
    <w:p w:rsidR="00372041" w:rsidRDefault="00372041" w:rsidP="00372041">
      <w:pPr>
        <w:pStyle w:val="Standard"/>
      </w:pPr>
      <w:r>
        <w:t>Il choisit d’effectuer une recherche sur le nom et le prénom et clique sur « rechercher ».</w:t>
      </w:r>
      <w:r>
        <w:br/>
        <w:t>Une fois validé la recherche, la liste des patients s’actualise et affiche tous les patients correspondant à la recherche du cadre.</w:t>
      </w:r>
    </w:p>
    <w:p w:rsidR="00372041" w:rsidRDefault="00372041" w:rsidP="00372041">
      <w:pPr>
        <w:pStyle w:val="Standard"/>
      </w:pPr>
    </w:p>
    <w:p w:rsidR="00372041" w:rsidRDefault="00372041" w:rsidP="00372041">
      <w:pPr>
        <w:pStyle w:val="Standard"/>
      </w:pPr>
      <w:r>
        <w:t>Il peut alors cliquer sur l'un des patients pour avoir des informations plus précises sur celui-ci.</w:t>
      </w:r>
    </w:p>
    <w:p w:rsidR="00372041" w:rsidRDefault="00372041" w:rsidP="00372041">
      <w:pPr>
        <w:pStyle w:val="Standard"/>
      </w:pPr>
      <w:r>
        <w:t>Une fois qu'il a terminé de visualisé ce qu'il souhaitait, le cadre se déconnecte.</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3" w:name="_Toc347769917"/>
      <w:r>
        <w:br w:type="page"/>
      </w:r>
    </w:p>
    <w:p w:rsidR="00372041" w:rsidRDefault="00372041" w:rsidP="00372041">
      <w:pPr>
        <w:pStyle w:val="Titre1"/>
      </w:pPr>
      <w:r>
        <w:lastRenderedPageBreak/>
        <w:t>US – 4 : Un cadre infirmier veut avoir une vue de l'activité d'un personnel soignant ou des des passages chez un patient</w:t>
      </w:r>
      <w:bookmarkEnd w:id="3"/>
      <w:r>
        <w:t xml:space="preserve"> </w:t>
      </w:r>
    </w:p>
    <w:p w:rsidR="00372041" w:rsidRDefault="00372041" w:rsidP="00372041">
      <w:pPr>
        <w:pStyle w:val="Standard"/>
      </w:pPr>
      <w:r>
        <w:t>Mr. Bip souhaite avoir une vue de l'activité d'un personnel soignant (Mr House) pour cela il se connecte à l'application Care@Home avec ses identifiant et mot de passe. Il arrive sur la page d'accueil où il a la possibilité de :</w:t>
      </w:r>
    </w:p>
    <w:p w:rsidR="00372041" w:rsidRDefault="00372041" w:rsidP="00372041">
      <w:pPr>
        <w:pStyle w:val="Standard"/>
        <w:numPr>
          <w:ilvl w:val="0"/>
          <w:numId w:val="17"/>
        </w:numPr>
      </w:pPr>
      <w:r>
        <w:t>Ajouter un dossier d'un patient/ Parcourir les patients</w:t>
      </w:r>
    </w:p>
    <w:p w:rsidR="00372041" w:rsidRDefault="00372041" w:rsidP="00372041">
      <w:pPr>
        <w:pStyle w:val="Standard"/>
        <w:numPr>
          <w:ilvl w:val="0"/>
          <w:numId w:val="17"/>
        </w:numPr>
      </w:pPr>
      <w:r>
        <w:t>Affecter les tournées aux personnels soignants</w:t>
      </w:r>
    </w:p>
    <w:p w:rsidR="00372041" w:rsidRDefault="00372041" w:rsidP="00372041">
      <w:pPr>
        <w:pStyle w:val="Standard"/>
        <w:numPr>
          <w:ilvl w:val="0"/>
          <w:numId w:val="17"/>
        </w:numPr>
      </w:pPr>
      <w:r>
        <w:t>Avoir une vue de l'activité d'un personnel soignant ou des passages chez un patient</w:t>
      </w:r>
    </w:p>
    <w:p w:rsidR="00372041" w:rsidRDefault="00372041" w:rsidP="00372041">
      <w:pPr>
        <w:pStyle w:val="Standard"/>
        <w:numPr>
          <w:ilvl w:val="0"/>
          <w:numId w:val="17"/>
        </w:numPr>
      </w:pPr>
      <w:r>
        <w:t>D'évaluer les patients avec une périodicité annuelle.</w:t>
      </w:r>
    </w:p>
    <w:p w:rsidR="00372041" w:rsidRDefault="00372041" w:rsidP="00372041">
      <w:pPr>
        <w:pStyle w:val="Standard"/>
        <w:numPr>
          <w:ilvl w:val="0"/>
          <w:numId w:val="17"/>
        </w:numPr>
      </w:pPr>
      <w:r>
        <w:t>D'évaluer les personnels soignants</w:t>
      </w:r>
    </w:p>
    <w:p w:rsidR="00372041" w:rsidRDefault="00372041" w:rsidP="00372041">
      <w:pPr>
        <w:pStyle w:val="Standard"/>
      </w:pPr>
    </w:p>
    <w:p w:rsidR="00372041" w:rsidRDefault="00372041" w:rsidP="00372041">
      <w:pPr>
        <w:pStyle w:val="Standard"/>
      </w:pPr>
      <w:r>
        <w:t>Il choisit d'avoir une vue de l'activité d'un personnel soignant ou des passages chez un patient</w:t>
      </w:r>
    </w:p>
    <w:p w:rsidR="00A3771E" w:rsidRDefault="00A3771E" w:rsidP="00372041">
      <w:pPr>
        <w:pStyle w:val="Standard"/>
      </w:pPr>
    </w:p>
    <w:p w:rsidR="00372041" w:rsidRDefault="00372041" w:rsidP="00372041">
      <w:pPr>
        <w:pStyle w:val="Standard"/>
      </w:pPr>
      <w:r>
        <w:t>Dans cette page, il devra tout d'abord indiquer le nom du personnel soignant dont il souhaite consulter l'activité</w:t>
      </w:r>
      <w:r w:rsidR="00A3771E">
        <w:t xml:space="preserve"> à l’aide d’un champ de recherche</w:t>
      </w:r>
      <w:r>
        <w:t>.</w:t>
      </w:r>
    </w:p>
    <w:p w:rsidR="00A3771E" w:rsidRDefault="00A3771E" w:rsidP="00372041">
      <w:pPr>
        <w:pStyle w:val="Standard"/>
      </w:pPr>
    </w:p>
    <w:p w:rsidR="00A3771E" w:rsidRDefault="00A3771E" w:rsidP="00372041">
      <w:pPr>
        <w:pStyle w:val="Standard"/>
      </w:pPr>
      <w:r>
        <w:t>Une liste de personnel s’affichera alors sous forme de tableau et indiquera les personnels correspondants à la recherche.</w:t>
      </w:r>
    </w:p>
    <w:p w:rsidR="00A3771E" w:rsidRDefault="00A3771E" w:rsidP="00372041">
      <w:pPr>
        <w:pStyle w:val="Standard"/>
      </w:pPr>
      <w:r>
        <w:t>Le tableau s’affiche par ligne de deux couleurs alternée bleu/blanc.</w:t>
      </w:r>
    </w:p>
    <w:p w:rsidR="00A3771E" w:rsidRDefault="00A3771E" w:rsidP="00372041">
      <w:pPr>
        <w:pStyle w:val="Standard"/>
      </w:pPr>
      <w:r>
        <w:t>Sur chaque ligne, il y a un récapitulatifs des informations du personnel :</w:t>
      </w:r>
    </w:p>
    <w:p w:rsidR="00A3771E" w:rsidRDefault="00A3771E" w:rsidP="00A3771E">
      <w:pPr>
        <w:pStyle w:val="Standard"/>
        <w:numPr>
          <w:ilvl w:val="0"/>
          <w:numId w:val="36"/>
        </w:numPr>
      </w:pPr>
      <w:r>
        <w:t>Nom</w:t>
      </w:r>
    </w:p>
    <w:p w:rsidR="00A3771E" w:rsidRDefault="00A3771E" w:rsidP="00A3771E">
      <w:pPr>
        <w:pStyle w:val="Standard"/>
        <w:numPr>
          <w:ilvl w:val="0"/>
          <w:numId w:val="36"/>
        </w:numPr>
      </w:pPr>
      <w:r>
        <w:t>Prenom</w:t>
      </w:r>
    </w:p>
    <w:p w:rsidR="00A3771E" w:rsidRDefault="00A3771E" w:rsidP="00A3771E">
      <w:pPr>
        <w:pStyle w:val="Standard"/>
        <w:numPr>
          <w:ilvl w:val="0"/>
          <w:numId w:val="36"/>
        </w:numPr>
      </w:pPr>
      <w:r>
        <w:t>Date de naissance</w:t>
      </w:r>
    </w:p>
    <w:p w:rsidR="00A3771E" w:rsidRDefault="00A3771E" w:rsidP="00A3771E">
      <w:pPr>
        <w:pStyle w:val="Standard"/>
        <w:numPr>
          <w:ilvl w:val="0"/>
          <w:numId w:val="36"/>
        </w:numPr>
      </w:pPr>
      <w:r>
        <w:t>Secteur d’activité</w:t>
      </w:r>
    </w:p>
    <w:p w:rsidR="00A3771E" w:rsidRDefault="00452B87" w:rsidP="00372041">
      <w:pPr>
        <w:pStyle w:val="Standard"/>
      </w:pPr>
      <w:r>
        <w:t>Ainsi qu’un bouton « visualiser » permettant de se rendre sur l’affichage de la tournée du personnel sélectionné.</w:t>
      </w:r>
    </w:p>
    <w:p w:rsidR="00452B87" w:rsidRDefault="00452B87" w:rsidP="00372041">
      <w:pPr>
        <w:pStyle w:val="Standard"/>
      </w:pPr>
    </w:p>
    <w:p w:rsidR="00372041" w:rsidRDefault="00372041" w:rsidP="00372041">
      <w:pPr>
        <w:pStyle w:val="Standard"/>
      </w:pPr>
      <w:r>
        <w:t>L'infirmier pourra alors choisir le mode de vue qu'il souhaite entre 4 possibilités :</w:t>
      </w:r>
    </w:p>
    <w:p w:rsidR="00372041" w:rsidRDefault="00372041" w:rsidP="00372041">
      <w:pPr>
        <w:pStyle w:val="Standard"/>
        <w:numPr>
          <w:ilvl w:val="0"/>
          <w:numId w:val="35"/>
        </w:numPr>
      </w:pPr>
      <w:r>
        <w:t>Quotidienne</w:t>
      </w:r>
    </w:p>
    <w:p w:rsidR="00372041" w:rsidRDefault="00372041" w:rsidP="00372041">
      <w:pPr>
        <w:pStyle w:val="Standard"/>
        <w:numPr>
          <w:ilvl w:val="0"/>
          <w:numId w:val="35"/>
        </w:numPr>
      </w:pPr>
      <w:r>
        <w:t>Hebdomadaire</w:t>
      </w:r>
    </w:p>
    <w:p w:rsidR="00372041" w:rsidRDefault="00372041" w:rsidP="00372041">
      <w:pPr>
        <w:pStyle w:val="Standard"/>
        <w:numPr>
          <w:ilvl w:val="0"/>
          <w:numId w:val="35"/>
        </w:numPr>
      </w:pPr>
      <w:r>
        <w:t>Mensuelle</w:t>
      </w:r>
    </w:p>
    <w:p w:rsidR="00372041" w:rsidRDefault="00372041" w:rsidP="00372041">
      <w:pPr>
        <w:pStyle w:val="Standard"/>
        <w:numPr>
          <w:ilvl w:val="0"/>
          <w:numId w:val="35"/>
        </w:numPr>
      </w:pPr>
      <w:r>
        <w:t>Annuelle</w:t>
      </w:r>
    </w:p>
    <w:p w:rsidR="00372041" w:rsidRDefault="00372041" w:rsidP="00372041">
      <w:pPr>
        <w:pStyle w:val="Standard"/>
      </w:pPr>
      <w:r>
        <w:t>Il choisit alors le mode mensuel et l'application lui affiche le graphe d'activité de son personnel soignant.</w:t>
      </w:r>
    </w:p>
    <w:p w:rsidR="00372041" w:rsidRDefault="00372041" w:rsidP="00372041">
      <w:pPr>
        <w:pStyle w:val="Standard"/>
      </w:pPr>
      <w:r>
        <w:t>Il peut ensuite se déconnecter de l'application.</w:t>
      </w: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4" w:name="_Toc347769918"/>
      <w:r>
        <w:br w:type="page"/>
      </w:r>
    </w:p>
    <w:p w:rsidR="00372041" w:rsidRDefault="00372041" w:rsidP="00372041">
      <w:pPr>
        <w:pStyle w:val="Titre1"/>
      </w:pPr>
      <w:r>
        <w:lastRenderedPageBreak/>
        <w:t>US – 5 : Un cadre infirmier veut évaluer un patient avec une périodicité annuelle</w:t>
      </w:r>
      <w:bookmarkEnd w:id="4"/>
      <w:r>
        <w:t xml:space="preserve"> </w:t>
      </w:r>
    </w:p>
    <w:p w:rsidR="00372041" w:rsidRDefault="00372041" w:rsidP="00372041">
      <w:pPr>
        <w:pStyle w:val="Standard"/>
      </w:pPr>
      <w:r>
        <w:t>Mr. Bip souhaite évaluer un patient (Mr Jimmy) pour cela il se connecte à l'application Care@Home avec ses identifiant et mot de passe. Il arrive sur la page d'accueil où il a la possibilité de :</w:t>
      </w:r>
    </w:p>
    <w:p w:rsidR="00372041" w:rsidRDefault="00372041" w:rsidP="00372041">
      <w:pPr>
        <w:pStyle w:val="Standard"/>
        <w:numPr>
          <w:ilvl w:val="0"/>
          <w:numId w:val="18"/>
        </w:numPr>
      </w:pPr>
      <w:r>
        <w:t>Ajouter un dossier d'un patient/ Parcourir les patients</w:t>
      </w:r>
    </w:p>
    <w:p w:rsidR="00372041" w:rsidRDefault="00372041" w:rsidP="00372041">
      <w:pPr>
        <w:pStyle w:val="Standard"/>
        <w:numPr>
          <w:ilvl w:val="0"/>
          <w:numId w:val="18"/>
        </w:numPr>
      </w:pPr>
      <w:r>
        <w:t>Affecter les tournées aux personnels soignants</w:t>
      </w:r>
    </w:p>
    <w:p w:rsidR="00372041" w:rsidRDefault="00372041" w:rsidP="00372041">
      <w:pPr>
        <w:pStyle w:val="Standard"/>
        <w:numPr>
          <w:ilvl w:val="0"/>
          <w:numId w:val="18"/>
        </w:numPr>
      </w:pPr>
      <w:r>
        <w:t>Avoir une vue de l'activité d'un personnel soignant ou des passages chez un patient</w:t>
      </w:r>
    </w:p>
    <w:p w:rsidR="00372041" w:rsidRDefault="00372041" w:rsidP="00372041">
      <w:pPr>
        <w:pStyle w:val="Standard"/>
        <w:numPr>
          <w:ilvl w:val="0"/>
          <w:numId w:val="18"/>
        </w:numPr>
      </w:pPr>
      <w:r>
        <w:t>D'évaluer les patients avec une périodicité annuelle.</w:t>
      </w:r>
    </w:p>
    <w:p w:rsidR="00372041" w:rsidRDefault="00372041" w:rsidP="00372041">
      <w:pPr>
        <w:pStyle w:val="Standard"/>
        <w:numPr>
          <w:ilvl w:val="0"/>
          <w:numId w:val="18"/>
        </w:numPr>
      </w:pPr>
      <w:r>
        <w:t>D'évaluer les personnels soignants</w:t>
      </w:r>
    </w:p>
    <w:p w:rsidR="00372041" w:rsidRDefault="00372041" w:rsidP="00372041">
      <w:pPr>
        <w:pStyle w:val="Standard"/>
      </w:pPr>
    </w:p>
    <w:p w:rsidR="00372041" w:rsidRDefault="00372041" w:rsidP="00372041">
      <w:pPr>
        <w:pStyle w:val="Standard"/>
      </w:pPr>
      <w:r>
        <w:t>Il choisit d'évaluer les patients avec une périodicité annuelle. Il arrive donc sur la page d'évaluation de patient.</w:t>
      </w:r>
    </w:p>
    <w:p w:rsidR="00372041" w:rsidRDefault="00372041" w:rsidP="00372041">
      <w:pPr>
        <w:pStyle w:val="Standard"/>
      </w:pPr>
      <w:r>
        <w:t xml:space="preserve">Cette page se compose </w:t>
      </w:r>
      <w:r w:rsidR="00705D08">
        <w:t xml:space="preserve">d’une zone de recherche d’un patient par nom et </w:t>
      </w:r>
      <w:r>
        <w:t>d’une zone de texte qui permet de saisir un texte simple avec des options :</w:t>
      </w:r>
    </w:p>
    <w:p w:rsidR="00372041" w:rsidRDefault="00372041" w:rsidP="00372041">
      <w:pPr>
        <w:pStyle w:val="Standard"/>
        <w:numPr>
          <w:ilvl w:val="0"/>
          <w:numId w:val="22"/>
        </w:numPr>
      </w:pPr>
      <w:r>
        <w:t>Gras</w:t>
      </w:r>
    </w:p>
    <w:p w:rsidR="00372041" w:rsidRDefault="00372041" w:rsidP="00372041">
      <w:pPr>
        <w:pStyle w:val="Standard"/>
        <w:numPr>
          <w:ilvl w:val="0"/>
          <w:numId w:val="22"/>
        </w:numPr>
      </w:pPr>
      <w:r>
        <w:t>Italique</w:t>
      </w:r>
    </w:p>
    <w:p w:rsidR="00372041" w:rsidRDefault="00372041" w:rsidP="00372041">
      <w:pPr>
        <w:pStyle w:val="Standard"/>
        <w:numPr>
          <w:ilvl w:val="0"/>
          <w:numId w:val="22"/>
        </w:numPr>
      </w:pPr>
      <w:r>
        <w:t>Souligner</w:t>
      </w:r>
    </w:p>
    <w:p w:rsidR="00372041" w:rsidRDefault="00372041" w:rsidP="00372041">
      <w:pPr>
        <w:pStyle w:val="Standard"/>
        <w:numPr>
          <w:ilvl w:val="0"/>
          <w:numId w:val="22"/>
        </w:numPr>
      </w:pPr>
      <w:r>
        <w:t>Choix de la couleur</w:t>
      </w:r>
    </w:p>
    <w:p w:rsidR="00372041" w:rsidRDefault="00372041" w:rsidP="00372041">
      <w:pPr>
        <w:pStyle w:val="Standard"/>
        <w:numPr>
          <w:ilvl w:val="0"/>
          <w:numId w:val="22"/>
        </w:numPr>
      </w:pPr>
      <w:r>
        <w:t>Liste</w:t>
      </w:r>
    </w:p>
    <w:p w:rsidR="00705D08" w:rsidRDefault="00705D08" w:rsidP="00705D08">
      <w:pPr>
        <w:pStyle w:val="Standard"/>
      </w:pPr>
      <w:r>
        <w:t>Il recherche tout d’abord le patient qu’il souhaite évaluer.</w:t>
      </w:r>
    </w:p>
    <w:p w:rsidR="00372041" w:rsidRDefault="00705D08" w:rsidP="00372041">
      <w:pPr>
        <w:pStyle w:val="Standard"/>
      </w:pPr>
      <w:r>
        <w:t>Il décrit ensuite</w:t>
      </w:r>
      <w:bookmarkStart w:id="5" w:name="_GoBack"/>
      <w:bookmarkEnd w:id="5"/>
      <w:r w:rsidR="00372041">
        <w:t xml:space="preserve"> l'évaluation qu'il souhaite avec la mise en forme adéquate.</w:t>
      </w:r>
    </w:p>
    <w:p w:rsidR="00372041" w:rsidRDefault="00372041" w:rsidP="00372041">
      <w:pPr>
        <w:pStyle w:val="Standard"/>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Il valide et se déconnecte.</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6" w:name="_Toc347769919"/>
      <w:r>
        <w:br w:type="page"/>
      </w:r>
    </w:p>
    <w:p w:rsidR="00372041" w:rsidRDefault="00372041" w:rsidP="00372041">
      <w:pPr>
        <w:pStyle w:val="Titre1"/>
      </w:pPr>
      <w:r>
        <w:lastRenderedPageBreak/>
        <w:t>US – 6 : Un cadre infirmier veut évaluer un personnel soignant</w:t>
      </w:r>
      <w:bookmarkEnd w:id="6"/>
      <w:r>
        <w:t xml:space="preserve"> </w:t>
      </w:r>
    </w:p>
    <w:p w:rsidR="00372041" w:rsidRDefault="00372041" w:rsidP="00372041">
      <w:pPr>
        <w:pStyle w:val="Standard"/>
      </w:pPr>
      <w:r>
        <w:t>Mr. Bip souhaite évaluer un personnel soignant (Mme Cuddy) pour cela il se connecte à l'application Care@Home avec ses identifiant et mot de passe. Il arrive sur la page d'accueil où il a la possibilité de :</w:t>
      </w:r>
    </w:p>
    <w:p w:rsidR="00372041" w:rsidRDefault="00372041" w:rsidP="00372041">
      <w:pPr>
        <w:pStyle w:val="Standard"/>
        <w:numPr>
          <w:ilvl w:val="0"/>
          <w:numId w:val="19"/>
        </w:numPr>
      </w:pPr>
      <w:r>
        <w:t>Ajouter un dossier d'un patient/ Parcourir les patients</w:t>
      </w:r>
    </w:p>
    <w:p w:rsidR="00372041" w:rsidRDefault="00372041" w:rsidP="00372041">
      <w:pPr>
        <w:pStyle w:val="Standard"/>
        <w:numPr>
          <w:ilvl w:val="0"/>
          <w:numId w:val="19"/>
        </w:numPr>
      </w:pPr>
      <w:r>
        <w:t>Affecter les tournées aux personnels soignants</w:t>
      </w:r>
    </w:p>
    <w:p w:rsidR="00372041" w:rsidRDefault="00372041" w:rsidP="00372041">
      <w:pPr>
        <w:pStyle w:val="Standard"/>
        <w:numPr>
          <w:ilvl w:val="0"/>
          <w:numId w:val="19"/>
        </w:numPr>
      </w:pPr>
      <w:r>
        <w:t>Avoir une vue de l'activité d'un personnel soignant ou des passages chez un patient</w:t>
      </w:r>
    </w:p>
    <w:p w:rsidR="00372041" w:rsidRDefault="00372041" w:rsidP="00372041">
      <w:pPr>
        <w:pStyle w:val="Standard"/>
        <w:numPr>
          <w:ilvl w:val="0"/>
          <w:numId w:val="19"/>
        </w:numPr>
      </w:pPr>
      <w:r>
        <w:t>D'évaluer les patients avec une périodicité annuelle.</w:t>
      </w:r>
    </w:p>
    <w:p w:rsidR="00372041" w:rsidRDefault="00372041" w:rsidP="00372041">
      <w:pPr>
        <w:pStyle w:val="Standard"/>
        <w:numPr>
          <w:ilvl w:val="0"/>
          <w:numId w:val="19"/>
        </w:numPr>
      </w:pPr>
      <w:r>
        <w:t>D'évaluer les personnels soignants</w:t>
      </w:r>
    </w:p>
    <w:p w:rsidR="00372041" w:rsidRDefault="00372041" w:rsidP="00372041">
      <w:pPr>
        <w:pStyle w:val="Standard"/>
      </w:pPr>
    </w:p>
    <w:p w:rsidR="00372041" w:rsidRDefault="00372041" w:rsidP="00372041">
      <w:pPr>
        <w:pStyle w:val="Standard"/>
      </w:pPr>
      <w:r>
        <w:t>Il choisit d'évaluer les personnels soignants.</w:t>
      </w:r>
    </w:p>
    <w:p w:rsidR="00372041" w:rsidRDefault="00372041" w:rsidP="00372041">
      <w:pPr>
        <w:pStyle w:val="Standard"/>
      </w:pPr>
      <w:r>
        <w:t>Il indique tout d'abord le nom du personnel, c'est à dire Mme Cuddy.</w:t>
      </w:r>
    </w:p>
    <w:p w:rsidR="00372041" w:rsidRDefault="00372041" w:rsidP="00372041">
      <w:pPr>
        <w:pStyle w:val="Standard"/>
      </w:pPr>
      <w:r w:rsidRPr="00AD60F2">
        <w:t>Puis il indique une note (de 1 à 5</w:t>
      </w:r>
      <w:r>
        <w:t xml:space="preserve"> étoiles</w:t>
      </w:r>
      <w:r w:rsidRPr="00AD60F2">
        <w:t>) pour chaque critère d’évaluation</w:t>
      </w:r>
      <w:r>
        <w:t> :</w:t>
      </w:r>
    </w:p>
    <w:p w:rsidR="00372041" w:rsidRDefault="00372041" w:rsidP="00372041">
      <w:pPr>
        <w:pStyle w:val="Standard"/>
        <w:numPr>
          <w:ilvl w:val="0"/>
          <w:numId w:val="34"/>
        </w:numPr>
      </w:pPr>
      <w:r>
        <w:t>Attitude générale</w:t>
      </w:r>
    </w:p>
    <w:p w:rsidR="00372041" w:rsidRDefault="00372041" w:rsidP="00372041">
      <w:pPr>
        <w:pStyle w:val="Standard"/>
        <w:numPr>
          <w:ilvl w:val="0"/>
          <w:numId w:val="34"/>
        </w:numPr>
      </w:pPr>
      <w:r>
        <w:t>Réflexion</w:t>
      </w:r>
    </w:p>
    <w:p w:rsidR="00372041" w:rsidRDefault="00372041" w:rsidP="00372041">
      <w:pPr>
        <w:pStyle w:val="Standard"/>
        <w:numPr>
          <w:ilvl w:val="0"/>
          <w:numId w:val="34"/>
        </w:numPr>
      </w:pPr>
      <w:r>
        <w:t xml:space="preserve">Compétence </w:t>
      </w:r>
    </w:p>
    <w:p w:rsidR="00372041" w:rsidRDefault="00372041" w:rsidP="00372041">
      <w:pPr>
        <w:pStyle w:val="Standard"/>
        <w:ind w:left="720"/>
      </w:pPr>
    </w:p>
    <w:p w:rsidR="00372041" w:rsidRDefault="00372041" w:rsidP="00372041">
      <w:pPr>
        <w:pStyle w:val="Standard"/>
      </w:pPr>
      <w:r>
        <w:t>I</w:t>
      </w:r>
      <w:r w:rsidRPr="00AD60F2">
        <w:t xml:space="preserve">l </w:t>
      </w:r>
      <w:r>
        <w:t>rédige</w:t>
      </w:r>
      <w:r w:rsidRPr="00AD60F2">
        <w:t xml:space="preserve"> aussi rédiger un texte pour donner plus de détail</w:t>
      </w:r>
      <w:r>
        <w:t xml:space="preserve"> dans une zone de texte avec options :</w:t>
      </w:r>
    </w:p>
    <w:p w:rsidR="00372041" w:rsidRDefault="00372041" w:rsidP="00372041">
      <w:pPr>
        <w:pStyle w:val="Standard"/>
        <w:numPr>
          <w:ilvl w:val="0"/>
          <w:numId w:val="22"/>
        </w:numPr>
      </w:pPr>
      <w:r>
        <w:t>Gras</w:t>
      </w:r>
    </w:p>
    <w:p w:rsidR="00372041" w:rsidRDefault="00372041" w:rsidP="00372041">
      <w:pPr>
        <w:pStyle w:val="Standard"/>
        <w:numPr>
          <w:ilvl w:val="0"/>
          <w:numId w:val="22"/>
        </w:numPr>
      </w:pPr>
      <w:r>
        <w:t>Italique</w:t>
      </w:r>
    </w:p>
    <w:p w:rsidR="00372041" w:rsidRDefault="00372041" w:rsidP="00372041">
      <w:pPr>
        <w:pStyle w:val="Standard"/>
        <w:numPr>
          <w:ilvl w:val="0"/>
          <w:numId w:val="22"/>
        </w:numPr>
      </w:pPr>
      <w:r>
        <w:t>Souligner</w:t>
      </w:r>
    </w:p>
    <w:p w:rsidR="00372041" w:rsidRDefault="00372041" w:rsidP="00372041">
      <w:pPr>
        <w:pStyle w:val="Standard"/>
        <w:numPr>
          <w:ilvl w:val="0"/>
          <w:numId w:val="22"/>
        </w:numPr>
      </w:pPr>
      <w:r>
        <w:t>Choix de la couleur</w:t>
      </w:r>
    </w:p>
    <w:p w:rsidR="00372041" w:rsidRDefault="00372041" w:rsidP="00372041">
      <w:pPr>
        <w:pStyle w:val="Standard"/>
        <w:numPr>
          <w:ilvl w:val="0"/>
          <w:numId w:val="22"/>
        </w:numPr>
      </w:pPr>
      <w:r>
        <w:t>Liste</w:t>
      </w:r>
    </w:p>
    <w:p w:rsidR="00372041" w:rsidRDefault="00372041" w:rsidP="00372041">
      <w:pPr>
        <w:pStyle w:val="Standard"/>
        <w:ind w:left="720"/>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Il valide puis se déconnecte.</w:t>
      </w:r>
    </w:p>
    <w:p w:rsidR="00372041" w:rsidRDefault="00372041" w:rsidP="00372041">
      <w:pPr>
        <w:pStyle w:val="Standard"/>
      </w:pP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7" w:name="_Toc347769920"/>
      <w:r>
        <w:br w:type="page"/>
      </w:r>
    </w:p>
    <w:p w:rsidR="00372041" w:rsidRDefault="00372041" w:rsidP="00372041">
      <w:pPr>
        <w:pStyle w:val="Titre1"/>
      </w:pPr>
      <w:r>
        <w:lastRenderedPageBreak/>
        <w:t>US – 7 : Un responsable veut évaluer un cadre infirmier</w:t>
      </w:r>
      <w:bookmarkEnd w:id="7"/>
      <w:r>
        <w:t xml:space="preserve"> </w:t>
      </w:r>
    </w:p>
    <w:p w:rsidR="00372041" w:rsidRDefault="00372041" w:rsidP="00372041">
      <w:pPr>
        <w:pStyle w:val="Standard"/>
      </w:pPr>
      <w:r>
        <w:t>Mr. Clamp souhaite évaluer un personnel soignant (Mr. Heart) pour cela il se connecte à l'application Care@Home avec ses identifiant et mot de passe. Il arrive sur la page d'accueil où il a la possibilité de :</w:t>
      </w:r>
    </w:p>
    <w:p w:rsidR="00372041" w:rsidRDefault="00372041" w:rsidP="00372041">
      <w:pPr>
        <w:pStyle w:val="Standard"/>
        <w:numPr>
          <w:ilvl w:val="0"/>
          <w:numId w:val="20"/>
        </w:numPr>
      </w:pPr>
      <w:r>
        <w:t>Ajouter un dossier d'un patient/ Parcourir les patients</w:t>
      </w:r>
    </w:p>
    <w:p w:rsidR="00372041" w:rsidRDefault="00372041" w:rsidP="00372041">
      <w:pPr>
        <w:pStyle w:val="Standard"/>
        <w:numPr>
          <w:ilvl w:val="0"/>
          <w:numId w:val="20"/>
        </w:numPr>
      </w:pPr>
      <w:r>
        <w:t>Affecter les tournées aux personnels soignants</w:t>
      </w:r>
    </w:p>
    <w:p w:rsidR="00372041" w:rsidRDefault="00372041" w:rsidP="00372041">
      <w:pPr>
        <w:pStyle w:val="Standard"/>
        <w:numPr>
          <w:ilvl w:val="0"/>
          <w:numId w:val="20"/>
        </w:numPr>
      </w:pPr>
      <w:r>
        <w:t>Avoir une vue de l'activité d'un personnel soignant ou des passages chez un patient</w:t>
      </w:r>
    </w:p>
    <w:p w:rsidR="00372041" w:rsidRDefault="00372041" w:rsidP="00372041">
      <w:pPr>
        <w:pStyle w:val="Standard"/>
        <w:numPr>
          <w:ilvl w:val="0"/>
          <w:numId w:val="20"/>
        </w:numPr>
      </w:pPr>
      <w:r>
        <w:t>D'évaluer les patients avec une périodicité annuelle.</w:t>
      </w:r>
    </w:p>
    <w:p w:rsidR="00372041" w:rsidRDefault="00372041" w:rsidP="00372041">
      <w:pPr>
        <w:pStyle w:val="Standard"/>
        <w:numPr>
          <w:ilvl w:val="0"/>
          <w:numId w:val="20"/>
        </w:numPr>
      </w:pPr>
      <w:r>
        <w:t>D'évaluer les personnels soignants</w:t>
      </w:r>
    </w:p>
    <w:p w:rsidR="00372041" w:rsidRDefault="00372041" w:rsidP="00372041">
      <w:pPr>
        <w:pStyle w:val="Standard"/>
        <w:numPr>
          <w:ilvl w:val="0"/>
          <w:numId w:val="20"/>
        </w:numPr>
      </w:pPr>
      <w:r>
        <w:t>D'évaluer les cadres infirmiers</w:t>
      </w:r>
    </w:p>
    <w:p w:rsidR="00372041" w:rsidRDefault="00372041" w:rsidP="00372041">
      <w:pPr>
        <w:pStyle w:val="Standard"/>
        <w:numPr>
          <w:ilvl w:val="0"/>
          <w:numId w:val="20"/>
        </w:numPr>
      </w:pPr>
      <w:r w:rsidRPr="003D3D4F">
        <w:t>Validation des congés.</w:t>
      </w:r>
    </w:p>
    <w:p w:rsidR="00372041" w:rsidRDefault="00372041" w:rsidP="00372041">
      <w:pPr>
        <w:pStyle w:val="Standard"/>
      </w:pPr>
    </w:p>
    <w:p w:rsidR="00372041" w:rsidRDefault="00372041" w:rsidP="00372041">
      <w:pPr>
        <w:pStyle w:val="Standard"/>
      </w:pPr>
      <w:r>
        <w:t>Il choisit d'évaluer les cadres infirmiers.</w:t>
      </w:r>
    </w:p>
    <w:p w:rsidR="00372041" w:rsidRDefault="00372041" w:rsidP="00372041">
      <w:pPr>
        <w:pStyle w:val="Standard"/>
      </w:pPr>
      <w:r>
        <w:t>Il indique tout d'abord le nom du cadre, c’est-à-dire Mr. Heart.</w:t>
      </w:r>
    </w:p>
    <w:p w:rsidR="00372041" w:rsidRDefault="00372041" w:rsidP="00372041">
      <w:pPr>
        <w:pStyle w:val="Standard"/>
      </w:pPr>
    </w:p>
    <w:p w:rsidR="00372041" w:rsidRDefault="00372041" w:rsidP="00372041">
      <w:pPr>
        <w:pStyle w:val="Standard"/>
      </w:pPr>
      <w:r w:rsidRPr="00AD60F2">
        <w:t>Puis il indique une note (de 1 à 5</w:t>
      </w:r>
      <w:r>
        <w:t xml:space="preserve"> étoiles</w:t>
      </w:r>
      <w:r w:rsidRPr="00AD60F2">
        <w:t>) pour chaque critère d’évaluation</w:t>
      </w:r>
      <w:r>
        <w:t> :</w:t>
      </w:r>
    </w:p>
    <w:p w:rsidR="00372041" w:rsidRDefault="00372041" w:rsidP="00372041">
      <w:pPr>
        <w:pStyle w:val="Standard"/>
        <w:numPr>
          <w:ilvl w:val="0"/>
          <w:numId w:val="33"/>
        </w:numPr>
      </w:pPr>
      <w:r>
        <w:t>Attitude générale</w:t>
      </w:r>
    </w:p>
    <w:p w:rsidR="00372041" w:rsidRDefault="00372041" w:rsidP="00372041">
      <w:pPr>
        <w:pStyle w:val="Standard"/>
        <w:numPr>
          <w:ilvl w:val="0"/>
          <w:numId w:val="33"/>
        </w:numPr>
      </w:pPr>
      <w:r>
        <w:t>Réflexion</w:t>
      </w:r>
    </w:p>
    <w:p w:rsidR="00372041" w:rsidRDefault="00372041" w:rsidP="00372041">
      <w:pPr>
        <w:pStyle w:val="Standard"/>
        <w:numPr>
          <w:ilvl w:val="0"/>
          <w:numId w:val="33"/>
        </w:numPr>
      </w:pPr>
      <w:r>
        <w:t xml:space="preserve">Compétence </w:t>
      </w:r>
    </w:p>
    <w:p w:rsidR="00372041" w:rsidRDefault="00372041" w:rsidP="00372041">
      <w:pPr>
        <w:pStyle w:val="Standard"/>
        <w:ind w:left="720"/>
      </w:pPr>
    </w:p>
    <w:p w:rsidR="00372041" w:rsidRDefault="00372041" w:rsidP="00372041">
      <w:pPr>
        <w:pStyle w:val="Standard"/>
      </w:pPr>
      <w:r>
        <w:t>I</w:t>
      </w:r>
      <w:r w:rsidRPr="00AD60F2">
        <w:t xml:space="preserve">l </w:t>
      </w:r>
      <w:r>
        <w:t>rédige</w:t>
      </w:r>
      <w:r w:rsidRPr="00AD60F2">
        <w:t xml:space="preserve"> aussi rédiger un texte pour donner plus de détail</w:t>
      </w:r>
      <w:r>
        <w:t xml:space="preserve"> dans une zone de texte avec options :</w:t>
      </w:r>
    </w:p>
    <w:p w:rsidR="00372041" w:rsidRDefault="00372041" w:rsidP="00372041">
      <w:pPr>
        <w:pStyle w:val="Standard"/>
        <w:numPr>
          <w:ilvl w:val="0"/>
          <w:numId w:val="22"/>
        </w:numPr>
      </w:pPr>
      <w:r>
        <w:t>Gras</w:t>
      </w:r>
    </w:p>
    <w:p w:rsidR="00372041" w:rsidRDefault="00372041" w:rsidP="00372041">
      <w:pPr>
        <w:pStyle w:val="Standard"/>
        <w:numPr>
          <w:ilvl w:val="0"/>
          <w:numId w:val="22"/>
        </w:numPr>
      </w:pPr>
      <w:r>
        <w:t>Italique</w:t>
      </w:r>
    </w:p>
    <w:p w:rsidR="00372041" w:rsidRDefault="00372041" w:rsidP="00372041">
      <w:pPr>
        <w:pStyle w:val="Standard"/>
        <w:numPr>
          <w:ilvl w:val="0"/>
          <w:numId w:val="22"/>
        </w:numPr>
      </w:pPr>
      <w:r>
        <w:t>Souligner</w:t>
      </w:r>
    </w:p>
    <w:p w:rsidR="00372041" w:rsidRDefault="00372041" w:rsidP="00372041">
      <w:pPr>
        <w:pStyle w:val="Standard"/>
        <w:numPr>
          <w:ilvl w:val="0"/>
          <w:numId w:val="22"/>
        </w:numPr>
      </w:pPr>
      <w:r>
        <w:t>Choix de la couleur</w:t>
      </w:r>
    </w:p>
    <w:p w:rsidR="00372041" w:rsidRDefault="00372041" w:rsidP="00372041">
      <w:pPr>
        <w:pStyle w:val="Standard"/>
        <w:numPr>
          <w:ilvl w:val="0"/>
          <w:numId w:val="22"/>
        </w:numPr>
      </w:pPr>
      <w:r>
        <w:t>Liste</w:t>
      </w:r>
    </w:p>
    <w:p w:rsidR="00372041" w:rsidRDefault="00372041" w:rsidP="00372041">
      <w:pPr>
        <w:pStyle w:val="Standard"/>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Il valide puis se déconnecte.</w:t>
      </w: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8" w:name="_Toc347769921"/>
      <w:r>
        <w:br w:type="page"/>
      </w:r>
    </w:p>
    <w:p w:rsidR="00372041" w:rsidRDefault="00372041" w:rsidP="00372041">
      <w:pPr>
        <w:pStyle w:val="Titre1"/>
      </w:pPr>
      <w:r>
        <w:lastRenderedPageBreak/>
        <w:t>US – 8 : Un personnel soignant veut consulter sa tournée</w:t>
      </w:r>
      <w:bookmarkEnd w:id="8"/>
      <w:r>
        <w:t> </w:t>
      </w:r>
    </w:p>
    <w:p w:rsidR="00372041" w:rsidRDefault="00372041" w:rsidP="00372041">
      <w:pPr>
        <w:pStyle w:val="Standard"/>
      </w:pPr>
      <w:r>
        <w:t>Mr. Nurse souhaite consulter la tournée qu’il doit effectuer.</w:t>
      </w:r>
    </w:p>
    <w:p w:rsidR="00372041" w:rsidRDefault="00372041" w:rsidP="00372041">
      <w:pPr>
        <w:pStyle w:val="Standard"/>
      </w:pPr>
      <w:r>
        <w:t>Pour cela il se connecte à l’application Care@Home aves ses identifiants et mot de passe et arrive sur sa page d’accueil.</w:t>
      </w:r>
    </w:p>
    <w:p w:rsidR="005F7B63" w:rsidRDefault="005F7B63" w:rsidP="00372041">
      <w:pPr>
        <w:pStyle w:val="Standard"/>
      </w:pPr>
    </w:p>
    <w:p w:rsidR="00372041" w:rsidRDefault="00372041" w:rsidP="00372041">
      <w:pPr>
        <w:pStyle w:val="Standard"/>
      </w:pPr>
      <w:r>
        <w:t>Il a le choix entre plusieurs actions :</w:t>
      </w:r>
    </w:p>
    <w:p w:rsidR="00372041" w:rsidRDefault="00372041" w:rsidP="00372041">
      <w:pPr>
        <w:pStyle w:val="Standard"/>
        <w:numPr>
          <w:ilvl w:val="0"/>
          <w:numId w:val="11"/>
        </w:numPr>
      </w:pPr>
      <w:r>
        <w:t>Consulter la tournée quotidienne</w:t>
      </w:r>
    </w:p>
    <w:p w:rsidR="00372041" w:rsidRDefault="00372041" w:rsidP="00372041">
      <w:pPr>
        <w:pStyle w:val="Standard"/>
        <w:numPr>
          <w:ilvl w:val="0"/>
          <w:numId w:val="11"/>
        </w:numPr>
      </w:pPr>
      <w:r>
        <w:t>Saisie d’une demande de congés</w:t>
      </w:r>
    </w:p>
    <w:p w:rsidR="00372041" w:rsidRDefault="00372041" w:rsidP="00372041">
      <w:pPr>
        <w:pStyle w:val="Standard"/>
      </w:pPr>
      <w:r>
        <w:t>Il choisit « Consulter la tournée quotidienne ».</w:t>
      </w:r>
    </w:p>
    <w:p w:rsidR="005F7B63" w:rsidRDefault="005F7B63" w:rsidP="00372041">
      <w:pPr>
        <w:pStyle w:val="Standard"/>
      </w:pPr>
    </w:p>
    <w:p w:rsidR="00372041" w:rsidRDefault="00372041" w:rsidP="00372041">
      <w:pPr>
        <w:pStyle w:val="Standard"/>
      </w:pPr>
      <w:r>
        <w:t>Il arrive alors sur une page qui lui affiche sa tournée de façon quotidienne sous forme de liste, il voit ainsi qui il doit allez visiter en premier.</w:t>
      </w:r>
    </w:p>
    <w:p w:rsidR="00FB1768" w:rsidRDefault="00FB1768" w:rsidP="00372041">
      <w:pPr>
        <w:pStyle w:val="Standard"/>
      </w:pPr>
      <w:r>
        <w:t>La liste est affichée par un tableau dont les lignes sont de couleurs alternées bleu/blanc et affiche des informations sur le patient :</w:t>
      </w:r>
    </w:p>
    <w:p w:rsidR="00FB1768" w:rsidRDefault="00FB1768" w:rsidP="00FB1768">
      <w:pPr>
        <w:pStyle w:val="Standard"/>
        <w:numPr>
          <w:ilvl w:val="0"/>
          <w:numId w:val="37"/>
        </w:numPr>
      </w:pPr>
      <w:r>
        <w:t>Nom</w:t>
      </w:r>
    </w:p>
    <w:p w:rsidR="00FB1768" w:rsidRDefault="00FB1768" w:rsidP="00FB1768">
      <w:pPr>
        <w:pStyle w:val="Standard"/>
        <w:numPr>
          <w:ilvl w:val="0"/>
          <w:numId w:val="37"/>
        </w:numPr>
      </w:pPr>
      <w:r>
        <w:t>Prénom</w:t>
      </w:r>
    </w:p>
    <w:p w:rsidR="00FB1768" w:rsidRDefault="00FB1768" w:rsidP="00FB1768">
      <w:pPr>
        <w:pStyle w:val="Standard"/>
        <w:numPr>
          <w:ilvl w:val="0"/>
          <w:numId w:val="37"/>
        </w:numPr>
      </w:pPr>
      <w:r>
        <w:t>Date de naissance</w:t>
      </w:r>
    </w:p>
    <w:p w:rsidR="00FB1768" w:rsidRDefault="00FB1768" w:rsidP="00FB1768">
      <w:pPr>
        <w:pStyle w:val="Standard"/>
        <w:numPr>
          <w:ilvl w:val="0"/>
          <w:numId w:val="37"/>
        </w:numPr>
      </w:pPr>
      <w:r>
        <w:t>Adresse</w:t>
      </w:r>
    </w:p>
    <w:p w:rsidR="005F7B63" w:rsidRDefault="005F7B63" w:rsidP="00372041">
      <w:pPr>
        <w:pStyle w:val="Standard"/>
      </w:pPr>
    </w:p>
    <w:p w:rsidR="00372041" w:rsidRDefault="00372041" w:rsidP="00372041">
      <w:pPr>
        <w:pStyle w:val="Standard"/>
      </w:pPr>
      <w:r>
        <w:t>Il a la possibilité de consulter cette tourner via un it</w:t>
      </w:r>
      <w:r w:rsidR="00FB1768">
        <w:t xml:space="preserve">inéraire généré avec Google map à partir des adresses des patients de sa tournée grâce à un bouton « itinéraire avec GMap ». </w:t>
      </w:r>
    </w:p>
    <w:p w:rsidR="008A3D08" w:rsidRDefault="008A3D08" w:rsidP="00372041">
      <w:pPr>
        <w:pStyle w:val="Standard"/>
      </w:pPr>
    </w:p>
    <w:p w:rsidR="00372041" w:rsidRDefault="00372041" w:rsidP="00372041">
      <w:pPr>
        <w:pStyle w:val="Standard"/>
      </w:pPr>
      <w:r>
        <w:t xml:space="preserve">Il a ainsi récupéré les informations dont il avait besoin pour sa </w:t>
      </w:r>
      <w:r w:rsidR="008A3D08">
        <w:t>tournée</w:t>
      </w:r>
      <w:r>
        <w:t xml:space="preserve"> et peut alors se déconnecter.</w:t>
      </w:r>
    </w:p>
    <w:p w:rsidR="00372041" w:rsidRDefault="00372041" w:rsidP="00372041">
      <w:pPr>
        <w:pStyle w:val="Standard"/>
        <w:ind w:left="360"/>
      </w:pPr>
    </w:p>
    <w:p w:rsidR="00372041" w:rsidRDefault="00372041" w:rsidP="00372041">
      <w:pPr>
        <w:pStyle w:val="Standard"/>
        <w:ind w:left="360"/>
      </w:pPr>
    </w:p>
    <w:p w:rsidR="00372041" w:rsidRDefault="00372041" w:rsidP="00372041">
      <w:pPr>
        <w:pStyle w:val="Standard"/>
        <w:ind w:left="360"/>
      </w:pPr>
    </w:p>
    <w:p w:rsidR="00EC081C" w:rsidRDefault="00EC081C">
      <w:pPr>
        <w:spacing w:after="200"/>
        <w:rPr>
          <w:rFonts w:asciiTheme="majorHAnsi" w:hAnsiTheme="majorHAnsi"/>
          <w:b/>
          <w:color w:val="365F91" w:themeColor="accent1" w:themeShade="BF"/>
          <w:spacing w:val="20"/>
          <w:sz w:val="28"/>
          <w:szCs w:val="28"/>
        </w:rPr>
      </w:pPr>
      <w:bookmarkStart w:id="9" w:name="_Toc347769922"/>
      <w:r>
        <w:br w:type="page"/>
      </w:r>
    </w:p>
    <w:p w:rsidR="00372041" w:rsidRDefault="00372041" w:rsidP="00372041">
      <w:pPr>
        <w:pStyle w:val="Titre1"/>
      </w:pPr>
      <w:r>
        <w:lastRenderedPageBreak/>
        <w:t>US – 9 : Un personnel soignant veut saisir une demande de congés</w:t>
      </w:r>
      <w:bookmarkEnd w:id="9"/>
      <w:r>
        <w:t> </w:t>
      </w:r>
    </w:p>
    <w:p w:rsidR="00372041" w:rsidRDefault="00372041" w:rsidP="00372041">
      <w:pPr>
        <w:pStyle w:val="Standard"/>
      </w:pPr>
      <w:r>
        <w:t>Mr. Nurse souhaite saisir une demande de congé pour le 02 février 2013.</w:t>
      </w:r>
    </w:p>
    <w:p w:rsidR="00372041" w:rsidRDefault="00372041" w:rsidP="00372041">
      <w:pPr>
        <w:pStyle w:val="Standard"/>
      </w:pPr>
      <w:r>
        <w:t>Pour cela il se connecte à l’application Care@Home aves ses identifiants et mot de passe et arrive sur sa page d’accueil.</w:t>
      </w:r>
    </w:p>
    <w:p w:rsidR="00372041" w:rsidRDefault="00372041" w:rsidP="00372041">
      <w:pPr>
        <w:pStyle w:val="Standard"/>
      </w:pPr>
      <w:r>
        <w:t>Il a le choix entre plusieurs actions :</w:t>
      </w:r>
    </w:p>
    <w:p w:rsidR="00372041" w:rsidRDefault="00372041" w:rsidP="00372041">
      <w:pPr>
        <w:pStyle w:val="Standard"/>
        <w:numPr>
          <w:ilvl w:val="0"/>
          <w:numId w:val="11"/>
        </w:numPr>
      </w:pPr>
      <w:r>
        <w:t>Consulter la tournée quotidienne</w:t>
      </w:r>
    </w:p>
    <w:p w:rsidR="00372041" w:rsidRDefault="00372041" w:rsidP="00372041">
      <w:pPr>
        <w:pStyle w:val="Standard"/>
        <w:numPr>
          <w:ilvl w:val="0"/>
          <w:numId w:val="11"/>
        </w:numPr>
      </w:pPr>
      <w:r>
        <w:t>Saisie d’une demande de congés</w:t>
      </w:r>
    </w:p>
    <w:p w:rsidR="00372041" w:rsidRDefault="00372041" w:rsidP="00372041">
      <w:pPr>
        <w:pStyle w:val="Standard"/>
      </w:pPr>
      <w:r>
        <w:t>Il choisit « Saisie d’une demande de congés ».</w:t>
      </w:r>
    </w:p>
    <w:p w:rsidR="00372041" w:rsidRDefault="00372041" w:rsidP="00372041">
      <w:pPr>
        <w:pStyle w:val="Standard"/>
      </w:pPr>
      <w:r>
        <w:t>Il arrive alors sur une page de saisie ou un formulaire de saisie de date et d’autres champs est présent.</w:t>
      </w:r>
    </w:p>
    <w:p w:rsidR="00372041" w:rsidRDefault="00372041" w:rsidP="00372041">
      <w:pPr>
        <w:pStyle w:val="Standard"/>
      </w:pPr>
      <w:r>
        <w:t>Il indique la date de départ du ou des jours de congés qu’il souhaite prendre.</w:t>
      </w:r>
    </w:p>
    <w:p w:rsidR="00372041" w:rsidRDefault="00372041" w:rsidP="00372041">
      <w:pPr>
        <w:pStyle w:val="Standard"/>
      </w:pPr>
      <w:r>
        <w:t>Puis il indique le nombre de demi-journée qu’il souhaite prendre.</w:t>
      </w:r>
    </w:p>
    <w:p w:rsidR="00372041" w:rsidRDefault="00372041" w:rsidP="00372041">
      <w:pPr>
        <w:pStyle w:val="Standard"/>
      </w:pPr>
    </w:p>
    <w:p w:rsidR="00372041" w:rsidRDefault="00372041" w:rsidP="00372041">
      <w:pPr>
        <w:pStyle w:val="Standard"/>
      </w:pPr>
      <w:r w:rsidRPr="00981502">
        <w:t xml:space="preserve">Il </w:t>
      </w:r>
      <w:r>
        <w:t xml:space="preserve">ensuite </w:t>
      </w:r>
      <w:r w:rsidRPr="00981502">
        <w:t>choisit le type de congé</w:t>
      </w:r>
      <w:r>
        <w:t>s</w:t>
      </w:r>
      <w:r w:rsidRPr="00981502">
        <w:t xml:space="preserve"> </w:t>
      </w:r>
      <w:r>
        <w:t xml:space="preserve">dans une liste à puce </w:t>
      </w:r>
      <w:r w:rsidRPr="00981502">
        <w:t xml:space="preserve">: </w:t>
      </w:r>
    </w:p>
    <w:p w:rsidR="00372041" w:rsidRDefault="00372041" w:rsidP="00372041">
      <w:pPr>
        <w:pStyle w:val="Standard"/>
        <w:numPr>
          <w:ilvl w:val="0"/>
          <w:numId w:val="32"/>
        </w:numPr>
      </w:pPr>
      <w:r>
        <w:t>CA</w:t>
      </w:r>
    </w:p>
    <w:p w:rsidR="00372041" w:rsidRDefault="00372041" w:rsidP="00372041">
      <w:pPr>
        <w:pStyle w:val="Standard"/>
        <w:numPr>
          <w:ilvl w:val="0"/>
          <w:numId w:val="32"/>
        </w:numPr>
      </w:pPr>
      <w:r>
        <w:t>RTT</w:t>
      </w:r>
    </w:p>
    <w:p w:rsidR="00372041" w:rsidRDefault="00372041" w:rsidP="00372041">
      <w:pPr>
        <w:pStyle w:val="Standard"/>
        <w:numPr>
          <w:ilvl w:val="0"/>
          <w:numId w:val="32"/>
        </w:numPr>
      </w:pPr>
      <w:r w:rsidRPr="00981502">
        <w:t xml:space="preserve">Décès </w:t>
      </w:r>
    </w:p>
    <w:p w:rsidR="00372041" w:rsidRDefault="00372041" w:rsidP="00372041">
      <w:pPr>
        <w:pStyle w:val="Standard"/>
        <w:numPr>
          <w:ilvl w:val="0"/>
          <w:numId w:val="32"/>
        </w:numPr>
      </w:pPr>
      <w:r w:rsidRPr="00981502">
        <w:t>Décès</w:t>
      </w:r>
      <w:r>
        <w:t xml:space="preserve"> conjoint</w:t>
      </w:r>
    </w:p>
    <w:p w:rsidR="00372041" w:rsidRDefault="00372041" w:rsidP="00372041">
      <w:pPr>
        <w:pStyle w:val="Standard"/>
        <w:numPr>
          <w:ilvl w:val="0"/>
          <w:numId w:val="32"/>
        </w:numPr>
      </w:pPr>
      <w:r w:rsidRPr="00981502">
        <w:t>Décès ascendant</w:t>
      </w:r>
    </w:p>
    <w:p w:rsidR="00372041" w:rsidRDefault="00372041" w:rsidP="00372041">
      <w:pPr>
        <w:pStyle w:val="Standard"/>
        <w:numPr>
          <w:ilvl w:val="0"/>
          <w:numId w:val="32"/>
        </w:numPr>
      </w:pPr>
      <w:r w:rsidRPr="00981502">
        <w:t xml:space="preserve">Décès </w:t>
      </w:r>
      <w:r>
        <w:t>descendant</w:t>
      </w:r>
    </w:p>
    <w:p w:rsidR="00372041" w:rsidRDefault="00372041" w:rsidP="00372041">
      <w:pPr>
        <w:pStyle w:val="Standard"/>
        <w:numPr>
          <w:ilvl w:val="0"/>
          <w:numId w:val="32"/>
        </w:numPr>
      </w:pPr>
      <w:r w:rsidRPr="00981502">
        <w:t>Maladie</w:t>
      </w:r>
    </w:p>
    <w:p w:rsidR="00372041" w:rsidRDefault="00372041" w:rsidP="00372041">
      <w:pPr>
        <w:pStyle w:val="Standard"/>
        <w:numPr>
          <w:ilvl w:val="0"/>
          <w:numId w:val="32"/>
        </w:numPr>
      </w:pPr>
      <w:r w:rsidRPr="00981502">
        <w:t>Déménagement</w:t>
      </w:r>
    </w:p>
    <w:p w:rsidR="00372041" w:rsidRDefault="00372041" w:rsidP="00372041">
      <w:pPr>
        <w:pStyle w:val="Standard"/>
        <w:numPr>
          <w:ilvl w:val="0"/>
          <w:numId w:val="32"/>
        </w:numPr>
      </w:pPr>
      <w:r w:rsidRPr="00981502">
        <w:t>Maternité</w:t>
      </w:r>
    </w:p>
    <w:p w:rsidR="00372041" w:rsidRDefault="00372041" w:rsidP="00372041">
      <w:pPr>
        <w:pStyle w:val="Standard"/>
        <w:numPr>
          <w:ilvl w:val="0"/>
          <w:numId w:val="32"/>
        </w:numPr>
      </w:pPr>
      <w:r>
        <w:t>P</w:t>
      </w:r>
      <w:r w:rsidRPr="00981502">
        <w:t>aternité</w:t>
      </w:r>
    </w:p>
    <w:p w:rsidR="00372041" w:rsidRDefault="00372041" w:rsidP="00372041">
      <w:pPr>
        <w:pStyle w:val="Standard"/>
        <w:numPr>
          <w:ilvl w:val="0"/>
          <w:numId w:val="32"/>
        </w:numPr>
      </w:pPr>
      <w:r>
        <w:t>Autre</w:t>
      </w:r>
      <w:r w:rsidRPr="00981502">
        <w:t xml:space="preserve"> (il peut écrire le type</w:t>
      </w:r>
      <w:r>
        <w:t xml:space="preserve"> de congés</w:t>
      </w:r>
      <w:r w:rsidRPr="00981502">
        <w:t xml:space="preserve">) </w:t>
      </w:r>
    </w:p>
    <w:p w:rsidR="00372041" w:rsidRDefault="00372041" w:rsidP="00372041">
      <w:pPr>
        <w:pStyle w:val="Standard"/>
      </w:pPr>
    </w:p>
    <w:p w:rsidR="00372041" w:rsidRDefault="00372041" w:rsidP="00372041">
      <w:pPr>
        <w:pStyle w:val="Standard"/>
      </w:pPr>
      <w:r>
        <w:t>Il a enfin le choix entre annuler sa saisie et donc ne pas envoyer d’informations en base de données ou bien de valider ce qui aura pour effet d’enregistrer l’évaluation sur la base de données.</w:t>
      </w:r>
    </w:p>
    <w:p w:rsidR="00372041" w:rsidRDefault="00372041" w:rsidP="00372041">
      <w:pPr>
        <w:pStyle w:val="Standard"/>
      </w:pPr>
      <w:r>
        <w:t xml:space="preserve">Il valide la demande et se déconnecte de l’application. </w:t>
      </w:r>
    </w:p>
    <w:p w:rsidR="00372041" w:rsidRDefault="00372041" w:rsidP="00372041">
      <w:pPr>
        <w:pStyle w:val="Standard"/>
      </w:pPr>
    </w:p>
    <w:p w:rsidR="00372041" w:rsidRDefault="00372041" w:rsidP="00372041">
      <w:pPr>
        <w:pStyle w:val="Standard"/>
      </w:pPr>
    </w:p>
    <w:p w:rsidR="00EC081C" w:rsidRDefault="00EC081C">
      <w:pPr>
        <w:spacing w:after="200"/>
        <w:rPr>
          <w:rFonts w:asciiTheme="majorHAnsi" w:hAnsiTheme="majorHAnsi"/>
          <w:b/>
          <w:color w:val="365F91" w:themeColor="accent1" w:themeShade="BF"/>
          <w:spacing w:val="20"/>
          <w:sz w:val="28"/>
          <w:szCs w:val="28"/>
        </w:rPr>
      </w:pPr>
      <w:bookmarkStart w:id="10" w:name="_Toc347769923"/>
      <w:r>
        <w:br w:type="page"/>
      </w:r>
    </w:p>
    <w:p w:rsidR="00372041" w:rsidRDefault="00372041" w:rsidP="00372041">
      <w:pPr>
        <w:pStyle w:val="Titre1"/>
      </w:pPr>
      <w:r>
        <w:lastRenderedPageBreak/>
        <w:t>US – 10 : Un responsable souhaite traiter les demandes de congés</w:t>
      </w:r>
      <w:bookmarkEnd w:id="10"/>
    </w:p>
    <w:p w:rsidR="00372041" w:rsidRDefault="00372041" w:rsidP="00372041">
      <w:pPr>
        <w:pStyle w:val="Standard"/>
      </w:pPr>
      <w:r>
        <w:t>Mr. Clamp souhaite traiter les demandes de congés, pour cela il se connecte à l'application Care@Home avec ses identifiant et mot de passe. Il arrive sur la page d'accueil où il a la possibilité de :</w:t>
      </w:r>
    </w:p>
    <w:p w:rsidR="00372041" w:rsidRDefault="00372041" w:rsidP="00372041">
      <w:pPr>
        <w:pStyle w:val="Standard"/>
        <w:numPr>
          <w:ilvl w:val="0"/>
          <w:numId w:val="27"/>
        </w:numPr>
      </w:pPr>
      <w:r>
        <w:t>Ajouter un dossier d'un patient</w:t>
      </w:r>
    </w:p>
    <w:p w:rsidR="00372041" w:rsidRDefault="00372041" w:rsidP="00372041">
      <w:pPr>
        <w:pStyle w:val="Standard"/>
        <w:numPr>
          <w:ilvl w:val="0"/>
          <w:numId w:val="27"/>
        </w:numPr>
      </w:pPr>
      <w:r>
        <w:t>Affecter les tournées aux personnels soignants</w:t>
      </w:r>
    </w:p>
    <w:p w:rsidR="00372041" w:rsidRDefault="00372041" w:rsidP="00372041">
      <w:pPr>
        <w:pStyle w:val="Standard"/>
        <w:numPr>
          <w:ilvl w:val="0"/>
          <w:numId w:val="27"/>
        </w:numPr>
      </w:pPr>
      <w:r>
        <w:t>Parcourir la liste des patients</w:t>
      </w:r>
    </w:p>
    <w:p w:rsidR="00372041" w:rsidRDefault="00372041" w:rsidP="00372041">
      <w:pPr>
        <w:pStyle w:val="Standard"/>
        <w:numPr>
          <w:ilvl w:val="0"/>
          <w:numId w:val="27"/>
        </w:numPr>
      </w:pPr>
      <w:r>
        <w:t>Avoir une vue de l'activité d'un personnel soignant ou des passages chez un patient</w:t>
      </w:r>
    </w:p>
    <w:p w:rsidR="00372041" w:rsidRDefault="00372041" w:rsidP="00372041">
      <w:pPr>
        <w:pStyle w:val="Standard"/>
        <w:numPr>
          <w:ilvl w:val="0"/>
          <w:numId w:val="27"/>
        </w:numPr>
      </w:pPr>
      <w:r>
        <w:t>D'évaluer les patients avec une périodicité annuelle.</w:t>
      </w:r>
    </w:p>
    <w:p w:rsidR="00372041" w:rsidRDefault="00372041" w:rsidP="00372041">
      <w:pPr>
        <w:pStyle w:val="Standard"/>
        <w:numPr>
          <w:ilvl w:val="0"/>
          <w:numId w:val="27"/>
        </w:numPr>
      </w:pPr>
      <w:r>
        <w:t>D'évaluer les personnels soignants</w:t>
      </w:r>
    </w:p>
    <w:p w:rsidR="00372041" w:rsidRDefault="00372041" w:rsidP="00372041">
      <w:pPr>
        <w:pStyle w:val="Standard"/>
        <w:numPr>
          <w:ilvl w:val="0"/>
          <w:numId w:val="27"/>
        </w:numPr>
      </w:pPr>
      <w:r>
        <w:t>D'évaluer les cadres infirmiers</w:t>
      </w:r>
    </w:p>
    <w:p w:rsidR="00372041" w:rsidRDefault="00372041" w:rsidP="00372041">
      <w:pPr>
        <w:pStyle w:val="Standard"/>
        <w:numPr>
          <w:ilvl w:val="0"/>
          <w:numId w:val="27"/>
        </w:numPr>
      </w:pPr>
      <w:r>
        <w:t>Validation des congés.</w:t>
      </w:r>
    </w:p>
    <w:p w:rsidR="00372041" w:rsidRDefault="00372041" w:rsidP="00372041">
      <w:pPr>
        <w:pStyle w:val="Standard"/>
      </w:pPr>
    </w:p>
    <w:p w:rsidR="00372041" w:rsidRDefault="00372041" w:rsidP="00372041">
      <w:pPr>
        <w:pStyle w:val="Standard"/>
      </w:pPr>
      <w:r>
        <w:t>Il choisit l'option Validation des congés, la liste des demandes de congés s'affiche dans un tableau.</w:t>
      </w:r>
    </w:p>
    <w:p w:rsidR="00372041" w:rsidRDefault="00372041" w:rsidP="00372041">
      <w:pPr>
        <w:pStyle w:val="Standard"/>
      </w:pPr>
    </w:p>
    <w:p w:rsidR="00372041" w:rsidRDefault="00372041" w:rsidP="00372041">
      <w:pPr>
        <w:pStyle w:val="Standard"/>
      </w:pPr>
      <w:r>
        <w:t>Ce tableau de compose d’une liste de lignes, chacune correspondant à une demande de congés, les lignes sont de couleurs alternées bleu/blanc.</w:t>
      </w:r>
    </w:p>
    <w:p w:rsidR="00372041" w:rsidRDefault="00372041" w:rsidP="00372041">
      <w:pPr>
        <w:pStyle w:val="Standard"/>
      </w:pPr>
      <w:r>
        <w:t>Sur chaque ligne, une liste d’informations est présente :</w:t>
      </w:r>
    </w:p>
    <w:p w:rsidR="00372041" w:rsidRDefault="00372041" w:rsidP="00372041">
      <w:pPr>
        <w:pStyle w:val="Standard"/>
        <w:numPr>
          <w:ilvl w:val="0"/>
          <w:numId w:val="28"/>
        </w:numPr>
      </w:pPr>
      <w:r>
        <w:t xml:space="preserve">Nom </w:t>
      </w:r>
    </w:p>
    <w:p w:rsidR="00372041" w:rsidRDefault="00372041" w:rsidP="00372041">
      <w:pPr>
        <w:pStyle w:val="Standard"/>
        <w:numPr>
          <w:ilvl w:val="0"/>
          <w:numId w:val="28"/>
        </w:numPr>
      </w:pPr>
      <w:r>
        <w:t>Prénom</w:t>
      </w:r>
    </w:p>
    <w:p w:rsidR="00372041" w:rsidRDefault="00372041" w:rsidP="00372041">
      <w:pPr>
        <w:pStyle w:val="Standard"/>
        <w:numPr>
          <w:ilvl w:val="0"/>
          <w:numId w:val="28"/>
        </w:numPr>
      </w:pPr>
      <w:r>
        <w:t>Rôle (personnel soignant ou cadre)</w:t>
      </w:r>
    </w:p>
    <w:p w:rsidR="00372041" w:rsidRDefault="00372041" w:rsidP="00372041">
      <w:pPr>
        <w:pStyle w:val="Standard"/>
        <w:numPr>
          <w:ilvl w:val="0"/>
          <w:numId w:val="28"/>
        </w:numPr>
      </w:pPr>
      <w:r>
        <w:t>Type de congés</w:t>
      </w:r>
    </w:p>
    <w:p w:rsidR="00372041" w:rsidRDefault="00372041" w:rsidP="00372041">
      <w:pPr>
        <w:pStyle w:val="Standard"/>
        <w:numPr>
          <w:ilvl w:val="0"/>
          <w:numId w:val="28"/>
        </w:numPr>
      </w:pPr>
      <w:r>
        <w:t>Date de début de congés</w:t>
      </w:r>
    </w:p>
    <w:p w:rsidR="00372041" w:rsidRDefault="00372041" w:rsidP="00372041">
      <w:pPr>
        <w:pStyle w:val="Standard"/>
        <w:numPr>
          <w:ilvl w:val="0"/>
          <w:numId w:val="28"/>
        </w:numPr>
      </w:pPr>
      <w:r>
        <w:t>Temps des congés (en demi-journée)</w:t>
      </w:r>
    </w:p>
    <w:p w:rsidR="00372041" w:rsidRDefault="00372041" w:rsidP="00372041">
      <w:pPr>
        <w:pStyle w:val="Standard"/>
        <w:numPr>
          <w:ilvl w:val="0"/>
          <w:numId w:val="28"/>
        </w:numPr>
      </w:pPr>
      <w:r>
        <w:t xml:space="preserve">Commentaire des congés </w:t>
      </w:r>
    </w:p>
    <w:p w:rsidR="00372041" w:rsidRDefault="00372041" w:rsidP="00372041">
      <w:pPr>
        <w:pStyle w:val="Standard"/>
      </w:pPr>
    </w:p>
    <w:p w:rsidR="00372041" w:rsidRDefault="00372041" w:rsidP="00372041">
      <w:pPr>
        <w:pStyle w:val="Standard"/>
      </w:pPr>
      <w:r>
        <w:t>Il y a aussi deux boutons sur chaque ligne :</w:t>
      </w:r>
    </w:p>
    <w:p w:rsidR="00372041" w:rsidRDefault="00372041" w:rsidP="00372041">
      <w:pPr>
        <w:pStyle w:val="Standard"/>
        <w:numPr>
          <w:ilvl w:val="0"/>
          <w:numId w:val="31"/>
        </w:numPr>
      </w:pPr>
      <w:r>
        <w:t>Refuser</w:t>
      </w:r>
    </w:p>
    <w:p w:rsidR="00372041" w:rsidRDefault="00372041" w:rsidP="00372041">
      <w:pPr>
        <w:pStyle w:val="Standard"/>
        <w:numPr>
          <w:ilvl w:val="0"/>
          <w:numId w:val="31"/>
        </w:numPr>
      </w:pPr>
      <w:r>
        <w:t>Accepter</w:t>
      </w:r>
    </w:p>
    <w:p w:rsidR="00372041" w:rsidRDefault="00372041" w:rsidP="00372041">
      <w:pPr>
        <w:pStyle w:val="Standard"/>
      </w:pPr>
      <w:r>
        <w:t>Qui permettent de valider ou de refuser une demande de congés, quand une de ces actions est effectuée, les personnes concernées sont contactées par e-mail de la décision du responsable.</w:t>
      </w:r>
    </w:p>
    <w:p w:rsidR="00372041" w:rsidRDefault="00372041" w:rsidP="00372041">
      <w:pPr>
        <w:pStyle w:val="Standard"/>
      </w:pPr>
    </w:p>
    <w:p w:rsidR="00372041" w:rsidRDefault="00372041" w:rsidP="00372041">
      <w:pPr>
        <w:pStyle w:val="Standard"/>
      </w:pPr>
      <w:r>
        <w:t>Il consulte une des demandes afin de connaître les différentes informations sur les congés demandés et choisit de valider les congés.</w:t>
      </w:r>
    </w:p>
    <w:p w:rsidR="007B4BE5" w:rsidRDefault="00372041" w:rsidP="00372041">
      <w:pPr>
        <w:pStyle w:val="Standard"/>
      </w:pPr>
      <w:r>
        <w:t>Il peut se déconnecter.</w:t>
      </w:r>
    </w:p>
    <w:sectPr w:rsidR="007B4BE5">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2A0" w:rsidRDefault="007F72A0">
      <w:pPr>
        <w:spacing w:after="0" w:line="240" w:lineRule="auto"/>
      </w:pPr>
      <w:r>
        <w:separator/>
      </w:r>
    </w:p>
  </w:endnote>
  <w:endnote w:type="continuationSeparator" w:id="0">
    <w:p w:rsidR="007F72A0" w:rsidRDefault="007F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itstream Vera Sans">
    <w:altName w:val="Times New Roman"/>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E5" w:rsidRDefault="00D5797F">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BE5" w:rsidRDefault="007F72A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B4BE5" w:rsidRDefault="00454D4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705D08" w:rsidRPr="00705D08">
                            <w:rPr>
                              <w:noProof/>
                              <w:color w:val="FFFFFF" w:themeColor="background1"/>
                              <w:sz w:val="40"/>
                              <w:szCs w:val="40"/>
                            </w:rPr>
                            <w:t>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4f81bd [3204]" stroked="f">
              <v:textbox inset="0,0,0,0">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705D08" w:rsidRPr="00705D08">
                      <w:rPr>
                        <w:noProof/>
                        <w:color w:val="FFFFFF" w:themeColor="background1"/>
                        <w:sz w:val="40"/>
                        <w:szCs w:val="40"/>
                      </w:rPr>
                      <w:t>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E5" w:rsidRDefault="00D5797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BE5" w:rsidRDefault="007F72A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B4BE5" w:rsidRDefault="00454D4C">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72041">
                          <w:rPr>
                            <w:rFonts w:asciiTheme="majorHAnsi" w:eastAsiaTheme="majorEastAsia" w:hAnsiTheme="majorHAnsi" w:cstheme="majorBidi"/>
                            <w:sz w:val="20"/>
                          </w:rPr>
                          <w:t>Cas d’utilisation</w:t>
                        </w:r>
                      </w:sdtContent>
                    </w:sdt>
                    <w:r w:rsidR="00D5797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1-28T00:00:00Z">
                          <w:dateFormat w:val="dd/MM/yyyy"/>
                          <w:lid w:val="fr-FR"/>
                          <w:storeMappedDataAs w:val="dateTime"/>
                          <w:calendar w:val="gregorian"/>
                        </w:date>
                      </w:sdtPr>
                      <w:sdtEndPr/>
                      <w:sdtContent>
                        <w:r w:rsidR="006048B0">
                          <w:rPr>
                            <w:rFonts w:asciiTheme="majorHAnsi" w:eastAsiaTheme="majorEastAsia" w:hAnsiTheme="majorHAnsi" w:cstheme="majorBidi"/>
                            <w:sz w:val="20"/>
                          </w:rPr>
                          <w:t>28/01/2013</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705D08" w:rsidRPr="00705D08">
                            <w:rPr>
                              <w:noProof/>
                              <w:color w:val="FFFFFF" w:themeColor="background1"/>
                              <w:sz w:val="40"/>
                              <w:szCs w:val="40"/>
                            </w:rPr>
                            <w:t>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4f81bd [3204]" stroked="f">
              <v:textbox inset="0,0,0,0">
                <w:txbxContent>
                  <w:p w:rsidR="007B4BE5" w:rsidRDefault="00D5797F">
                    <w:pPr>
                      <w:pStyle w:val="Sansinterligne"/>
                      <w:jc w:val="center"/>
                      <w:rPr>
                        <w:color w:val="FFFFFF" w:themeColor="background1"/>
                        <w:sz w:val="40"/>
                        <w:szCs w:val="40"/>
                      </w:rPr>
                    </w:pPr>
                    <w:r>
                      <w:fldChar w:fldCharType="begin"/>
                    </w:r>
                    <w:r>
                      <w:instrText>PAGE  \* Arabic  \* MERGEFORMAT</w:instrText>
                    </w:r>
                    <w:r>
                      <w:fldChar w:fldCharType="separate"/>
                    </w:r>
                    <w:r w:rsidR="00705D08" w:rsidRPr="00705D08">
                      <w:rPr>
                        <w:noProof/>
                        <w:color w:val="FFFFFF" w:themeColor="background1"/>
                        <w:sz w:val="40"/>
                        <w:szCs w:val="40"/>
                      </w:rPr>
                      <w:t>7</w:t>
                    </w:r>
                    <w:r>
                      <w:rPr>
                        <w:color w:val="FFFFFF" w:themeColor="background1"/>
                        <w:sz w:val="40"/>
                        <w:szCs w:val="40"/>
                      </w:rPr>
                      <w:fldChar w:fldCharType="end"/>
                    </w:r>
                  </w:p>
                </w:txbxContent>
              </v:textbox>
              <w10:wrap anchorx="margin" anchory="margin"/>
            </v:oval>
          </w:pict>
        </mc:Fallback>
      </mc:AlternateContent>
    </w:r>
  </w:p>
  <w:p w:rsidR="007B4BE5" w:rsidRDefault="007B4BE5">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2A0" w:rsidRDefault="007F72A0">
      <w:pPr>
        <w:spacing w:after="0" w:line="240" w:lineRule="auto"/>
      </w:pPr>
      <w:r>
        <w:separator/>
      </w:r>
    </w:p>
  </w:footnote>
  <w:footnote w:type="continuationSeparator" w:id="0">
    <w:p w:rsidR="007F72A0" w:rsidRDefault="007F7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9BBB59" w:themeColor="accent3"/>
      </w:rPr>
    </w:lvl>
  </w:abstractNum>
  <w:abstractNum w:abstractNumId="1">
    <w:nsid w:val="FFFFFF81"/>
    <w:multiLevelType w:val="singleLevel"/>
    <w:tmpl w:val="9A8A1DFA"/>
    <w:lvl w:ilvl="0">
      <w:start w:val="1"/>
      <w:numFmt w:val="bullet"/>
      <w:pStyle w:val="Listepuces4"/>
      <w:lvlText w:val=""/>
      <w:lvlJc w:val="left"/>
      <w:pPr>
        <w:ind w:left="1440" w:hanging="360"/>
      </w:pPr>
      <w:rPr>
        <w:rFonts w:ascii="Symbol" w:hAnsi="Symbol" w:hint="default"/>
        <w:color w:val="9BBB59" w:themeColor="accent3"/>
      </w:rPr>
    </w:lvl>
  </w:abstractNum>
  <w:abstractNum w:abstractNumId="2">
    <w:nsid w:val="FFFFFF82"/>
    <w:multiLevelType w:val="singleLevel"/>
    <w:tmpl w:val="AC6E7B80"/>
    <w:lvl w:ilvl="0">
      <w:start w:val="1"/>
      <w:numFmt w:val="bullet"/>
      <w:pStyle w:val="Listepuces3"/>
      <w:lvlText w:val=""/>
      <w:lvlJc w:val="left"/>
      <w:pPr>
        <w:ind w:left="1080" w:hanging="360"/>
      </w:pPr>
      <w:rPr>
        <w:rFonts w:ascii="Symbol" w:hAnsi="Symbol" w:hint="default"/>
        <w:color w:val="95B3D7" w:themeColor="accent1" w:themeTint="99"/>
      </w:rPr>
    </w:lvl>
  </w:abstractNum>
  <w:abstractNum w:abstractNumId="3">
    <w:nsid w:val="FFFFFF83"/>
    <w:multiLevelType w:val="singleLevel"/>
    <w:tmpl w:val="3EFA84BC"/>
    <w:lvl w:ilvl="0">
      <w:start w:val="1"/>
      <w:numFmt w:val="bullet"/>
      <w:pStyle w:val="Listepuces2"/>
      <w:lvlText w:val=""/>
      <w:lvlJc w:val="left"/>
      <w:pPr>
        <w:ind w:left="720" w:hanging="360"/>
      </w:pPr>
      <w:rPr>
        <w:rFonts w:ascii="Symbol" w:hAnsi="Symbol" w:hint="default"/>
        <w:color w:val="4F81BD" w:themeColor="accent1"/>
      </w:rPr>
    </w:lvl>
  </w:abstractNum>
  <w:abstractNum w:abstractNumId="4">
    <w:nsid w:val="FFFFFF89"/>
    <w:multiLevelType w:val="singleLevel"/>
    <w:tmpl w:val="7E249CE2"/>
    <w:lvl w:ilvl="0">
      <w:start w:val="1"/>
      <w:numFmt w:val="bullet"/>
      <w:pStyle w:val="Listepuces"/>
      <w:lvlText w:val=""/>
      <w:lvlJc w:val="left"/>
      <w:pPr>
        <w:ind w:left="360" w:hanging="360"/>
      </w:pPr>
      <w:rPr>
        <w:rFonts w:ascii="Symbol" w:hAnsi="Symbol" w:hint="default"/>
        <w:color w:val="365F91" w:themeColor="accent1" w:themeShade="BF"/>
      </w:rPr>
    </w:lvl>
  </w:abstractNum>
  <w:abstractNum w:abstractNumId="5">
    <w:nsid w:val="041D7C50"/>
    <w:multiLevelType w:val="multilevel"/>
    <w:tmpl w:val="CFB4D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06C56BC1"/>
    <w:multiLevelType w:val="hybridMultilevel"/>
    <w:tmpl w:val="33083B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2303F3"/>
    <w:multiLevelType w:val="hybridMultilevel"/>
    <w:tmpl w:val="3CA26C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5B3161"/>
    <w:multiLevelType w:val="hybridMultilevel"/>
    <w:tmpl w:val="2E5AA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F36E22"/>
    <w:multiLevelType w:val="hybridMultilevel"/>
    <w:tmpl w:val="AAAACE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5647DD"/>
    <w:multiLevelType w:val="hybridMultilevel"/>
    <w:tmpl w:val="5ADABA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464D6C"/>
    <w:multiLevelType w:val="hybridMultilevel"/>
    <w:tmpl w:val="FBC2C6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A26E06"/>
    <w:multiLevelType w:val="hybridMultilevel"/>
    <w:tmpl w:val="3AEE20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2349AD"/>
    <w:multiLevelType w:val="hybridMultilevel"/>
    <w:tmpl w:val="7E3AF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0B67EB"/>
    <w:multiLevelType w:val="hybridMultilevel"/>
    <w:tmpl w:val="C33EDC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FB6816"/>
    <w:multiLevelType w:val="hybridMultilevel"/>
    <w:tmpl w:val="CA8CEA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0493DF1"/>
    <w:multiLevelType w:val="hybridMultilevel"/>
    <w:tmpl w:val="2FA07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187947"/>
    <w:multiLevelType w:val="hybridMultilevel"/>
    <w:tmpl w:val="D938D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E104419"/>
    <w:multiLevelType w:val="hybridMultilevel"/>
    <w:tmpl w:val="6CA0A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EA3589F"/>
    <w:multiLevelType w:val="hybridMultilevel"/>
    <w:tmpl w:val="4574D5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EE71126"/>
    <w:multiLevelType w:val="hybridMultilevel"/>
    <w:tmpl w:val="2286B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1542B71"/>
    <w:multiLevelType w:val="hybridMultilevel"/>
    <w:tmpl w:val="815AD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2E95459"/>
    <w:multiLevelType w:val="hybridMultilevel"/>
    <w:tmpl w:val="49DAC8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C4C62A1"/>
    <w:multiLevelType w:val="hybridMultilevel"/>
    <w:tmpl w:val="0EA63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27E2221"/>
    <w:multiLevelType w:val="hybridMultilevel"/>
    <w:tmpl w:val="E9949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CD6B27"/>
    <w:multiLevelType w:val="hybridMultilevel"/>
    <w:tmpl w:val="0ADCFC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2F32854"/>
    <w:multiLevelType w:val="hybridMultilevel"/>
    <w:tmpl w:val="C9F41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4193B25"/>
    <w:multiLevelType w:val="hybridMultilevel"/>
    <w:tmpl w:val="7D3CD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FF1BA8"/>
    <w:multiLevelType w:val="hybridMultilevel"/>
    <w:tmpl w:val="40B23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5BA3939"/>
    <w:multiLevelType w:val="hybridMultilevel"/>
    <w:tmpl w:val="0646F2C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5DE1E86"/>
    <w:multiLevelType w:val="hybridMultilevel"/>
    <w:tmpl w:val="4E883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F08381A"/>
    <w:multiLevelType w:val="hybridMultilevel"/>
    <w:tmpl w:val="ED346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14"/>
  </w:num>
  <w:num w:numId="13">
    <w:abstractNumId w:val="20"/>
  </w:num>
  <w:num w:numId="14">
    <w:abstractNumId w:val="17"/>
  </w:num>
  <w:num w:numId="15">
    <w:abstractNumId w:val="18"/>
  </w:num>
  <w:num w:numId="16">
    <w:abstractNumId w:val="27"/>
  </w:num>
  <w:num w:numId="17">
    <w:abstractNumId w:val="24"/>
  </w:num>
  <w:num w:numId="18">
    <w:abstractNumId w:val="31"/>
  </w:num>
  <w:num w:numId="19">
    <w:abstractNumId w:val="21"/>
  </w:num>
  <w:num w:numId="20">
    <w:abstractNumId w:val="30"/>
  </w:num>
  <w:num w:numId="21">
    <w:abstractNumId w:val="26"/>
  </w:num>
  <w:num w:numId="22">
    <w:abstractNumId w:val="16"/>
  </w:num>
  <w:num w:numId="23">
    <w:abstractNumId w:val="15"/>
  </w:num>
  <w:num w:numId="24">
    <w:abstractNumId w:val="7"/>
  </w:num>
  <w:num w:numId="25">
    <w:abstractNumId w:val="25"/>
  </w:num>
  <w:num w:numId="26">
    <w:abstractNumId w:val="11"/>
  </w:num>
  <w:num w:numId="27">
    <w:abstractNumId w:val="28"/>
  </w:num>
  <w:num w:numId="28">
    <w:abstractNumId w:val="8"/>
  </w:num>
  <w:num w:numId="29">
    <w:abstractNumId w:val="19"/>
  </w:num>
  <w:num w:numId="30">
    <w:abstractNumId w:val="29"/>
  </w:num>
  <w:num w:numId="31">
    <w:abstractNumId w:val="10"/>
  </w:num>
  <w:num w:numId="32">
    <w:abstractNumId w:val="6"/>
  </w:num>
  <w:num w:numId="33">
    <w:abstractNumId w:val="12"/>
  </w:num>
  <w:num w:numId="34">
    <w:abstractNumId w:val="22"/>
  </w:num>
  <w:num w:numId="35">
    <w:abstractNumId w:val="9"/>
  </w:num>
  <w:num w:numId="36">
    <w:abstractNumId w:val="13"/>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41"/>
    <w:rsid w:val="003332D3"/>
    <w:rsid w:val="00372041"/>
    <w:rsid w:val="00452B87"/>
    <w:rsid w:val="00454D4C"/>
    <w:rsid w:val="005F7B63"/>
    <w:rsid w:val="006048B0"/>
    <w:rsid w:val="00705D08"/>
    <w:rsid w:val="00736AB8"/>
    <w:rsid w:val="007B4BE5"/>
    <w:rsid w:val="007F72A0"/>
    <w:rsid w:val="008A3D08"/>
    <w:rsid w:val="00A3771E"/>
    <w:rsid w:val="00D5797F"/>
    <w:rsid w:val="00E607EC"/>
    <w:rsid w:val="00EC081C"/>
    <w:rsid w:val="00EE559B"/>
    <w:rsid w:val="00FB1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365F9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365F9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4F81BD"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6923C"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6923C"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4F6228"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4F6228"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4F81BD"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4F81BD"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365F9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365F9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4F81BD" w:themeColor="accent1"/>
      <w:spacing w:val="20"/>
      <w:sz w:val="24"/>
      <w:szCs w:val="24"/>
    </w:rPr>
  </w:style>
  <w:style w:type="paragraph" w:styleId="Titre">
    <w:name w:val="Title"/>
    <w:basedOn w:val="Normal"/>
    <w:link w:val="TitreCar"/>
    <w:uiPriority w:val="10"/>
    <w:qFormat/>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4F81BD"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943634"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95B3D7" w:themeColor="accent1" w:themeTint="99"/>
        <w:bottom w:val="single" w:sz="24" w:space="10" w:color="95B3D7"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F79646"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6923C"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6923C"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4F6228"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4F6228"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4F81BD"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4F81BD"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C0504D" w:themeColor="accent2"/>
      <w:spacing w:val="2"/>
      <w:w w:val="100"/>
      <w:sz w:val="20"/>
      <w:szCs w:val="20"/>
    </w:rPr>
  </w:style>
  <w:style w:type="paragraph" w:styleId="Citationintense">
    <w:name w:val="Intense Quote"/>
    <w:basedOn w:val="Normal"/>
    <w:qFormat/>
    <w:pPr>
      <w:pBdr>
        <w:top w:val="single" w:sz="36" w:space="10" w:color="95B3D7" w:themeColor="accent1" w:themeTint="99"/>
        <w:left w:val="single" w:sz="24" w:space="10" w:color="4F81BD" w:themeColor="accent1"/>
        <w:bottom w:val="single" w:sz="36" w:space="10" w:color="9BBB59" w:themeColor="accent3"/>
        <w:right w:val="single" w:sz="24" w:space="10" w:color="4F81BD" w:themeColor="accent1"/>
      </w:pBdr>
      <w:shd w:val="clear" w:color="auto" w:fill="4F81BD"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4F81BD"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C0504D"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C0504D" w:themeColor="accent2"/>
    </w:rPr>
  </w:style>
  <w:style w:type="paragraph" w:styleId="TM2">
    <w:name w:val="toc 2"/>
    <w:basedOn w:val="Normal"/>
    <w:next w:val="Normal"/>
    <w:autoRedefine/>
    <w:uiPriority w:val="3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Standard">
    <w:name w:val="Standard"/>
    <w:rsid w:val="00372041"/>
    <w:pPr>
      <w:widowControl w:val="0"/>
      <w:suppressAutoHyphens/>
      <w:autoSpaceDN w:val="0"/>
      <w:spacing w:after="0" w:line="240" w:lineRule="auto"/>
      <w:textAlignment w:val="baseline"/>
    </w:pPr>
    <w:rPr>
      <w:rFonts w:ascii="Times New Roman" w:eastAsia="Bitstream Vera Sans" w:hAnsi="Times New Roman" w:cs="Lohit Hindi"/>
      <w:kern w:val="3"/>
      <w:sz w:val="24"/>
      <w:szCs w:val="24"/>
      <w:lang w:eastAsia="zh-CN" w:bidi="hi-IN"/>
    </w:rPr>
  </w:style>
  <w:style w:type="paragraph" w:styleId="En-ttedetabledesmatires">
    <w:name w:val="TOC Heading"/>
    <w:basedOn w:val="Titre1"/>
    <w:next w:val="Normal"/>
    <w:uiPriority w:val="39"/>
    <w:semiHidden/>
    <w:unhideWhenUsed/>
    <w:qFormat/>
    <w:rsid w:val="00372041"/>
    <w:pPr>
      <w:keepNext/>
      <w:keepLines/>
      <w:spacing w:before="480" w:after="0" w:line="276" w:lineRule="auto"/>
      <w:outlineLvl w:val="9"/>
    </w:pPr>
    <w:rPr>
      <w:rFonts w:eastAsiaTheme="majorEastAsia" w:cstheme="majorBidi"/>
      <w:bCs/>
      <w:spacing w:val="0"/>
    </w:rPr>
  </w:style>
  <w:style w:type="character" w:styleId="Lienhypertexte">
    <w:name w:val="Hyperlink"/>
    <w:basedOn w:val="Policepardfaut"/>
    <w:uiPriority w:val="99"/>
    <w:unhideWhenUsed/>
    <w:rsid w:val="003720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365F9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365F9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4F81BD"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6923C"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6923C"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4F6228"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4F6228"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4F81BD"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4F81BD"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365F9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365F9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4F81BD" w:themeColor="accent1"/>
      <w:spacing w:val="20"/>
      <w:sz w:val="24"/>
      <w:szCs w:val="24"/>
    </w:rPr>
  </w:style>
  <w:style w:type="paragraph" w:styleId="Titre">
    <w:name w:val="Title"/>
    <w:basedOn w:val="Normal"/>
    <w:link w:val="TitreCar"/>
    <w:uiPriority w:val="10"/>
    <w:qFormat/>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4F81BD"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943634"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95B3D7" w:themeColor="accent1" w:themeTint="99"/>
        <w:bottom w:val="single" w:sz="24" w:space="10" w:color="95B3D7"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F79646"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6923C"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6923C"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4F6228"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4F6228"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4F81BD"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4F81BD"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C0504D" w:themeColor="accent2"/>
      <w:spacing w:val="2"/>
      <w:w w:val="100"/>
      <w:sz w:val="20"/>
      <w:szCs w:val="20"/>
    </w:rPr>
  </w:style>
  <w:style w:type="paragraph" w:styleId="Citationintense">
    <w:name w:val="Intense Quote"/>
    <w:basedOn w:val="Normal"/>
    <w:qFormat/>
    <w:pPr>
      <w:pBdr>
        <w:top w:val="single" w:sz="36" w:space="10" w:color="95B3D7" w:themeColor="accent1" w:themeTint="99"/>
        <w:left w:val="single" w:sz="24" w:space="10" w:color="4F81BD" w:themeColor="accent1"/>
        <w:bottom w:val="single" w:sz="36" w:space="10" w:color="9BBB59" w:themeColor="accent3"/>
        <w:right w:val="single" w:sz="24" w:space="10" w:color="4F81BD" w:themeColor="accent1"/>
      </w:pBdr>
      <w:shd w:val="clear" w:color="auto" w:fill="4F81BD"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4F81BD"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C0504D"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C0504D" w:themeColor="accent2"/>
    </w:rPr>
  </w:style>
  <w:style w:type="paragraph" w:styleId="TM2">
    <w:name w:val="toc 2"/>
    <w:basedOn w:val="Normal"/>
    <w:next w:val="Normal"/>
    <w:autoRedefine/>
    <w:uiPriority w:val="3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Standard">
    <w:name w:val="Standard"/>
    <w:rsid w:val="00372041"/>
    <w:pPr>
      <w:widowControl w:val="0"/>
      <w:suppressAutoHyphens/>
      <w:autoSpaceDN w:val="0"/>
      <w:spacing w:after="0" w:line="240" w:lineRule="auto"/>
      <w:textAlignment w:val="baseline"/>
    </w:pPr>
    <w:rPr>
      <w:rFonts w:ascii="Times New Roman" w:eastAsia="Bitstream Vera Sans" w:hAnsi="Times New Roman" w:cs="Lohit Hindi"/>
      <w:kern w:val="3"/>
      <w:sz w:val="24"/>
      <w:szCs w:val="24"/>
      <w:lang w:eastAsia="zh-CN" w:bidi="hi-IN"/>
    </w:rPr>
  </w:style>
  <w:style w:type="paragraph" w:styleId="En-ttedetabledesmatires">
    <w:name w:val="TOC Heading"/>
    <w:basedOn w:val="Titre1"/>
    <w:next w:val="Normal"/>
    <w:uiPriority w:val="39"/>
    <w:semiHidden/>
    <w:unhideWhenUsed/>
    <w:qFormat/>
    <w:rsid w:val="00372041"/>
    <w:pPr>
      <w:keepNext/>
      <w:keepLines/>
      <w:spacing w:before="480" w:after="0" w:line="276" w:lineRule="auto"/>
      <w:outlineLvl w:val="9"/>
    </w:pPr>
    <w:rPr>
      <w:rFonts w:eastAsiaTheme="majorEastAsia" w:cstheme="majorBidi"/>
      <w:bCs/>
      <w:spacing w:val="0"/>
    </w:rPr>
  </w:style>
  <w:style w:type="character" w:styleId="Lienhypertexte">
    <w:name w:val="Hyperlink"/>
    <w:basedOn w:val="Policepardfaut"/>
    <w:uiPriority w:val="99"/>
    <w:unhideWhenUsed/>
    <w:rsid w:val="003720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8005556-A6DD-4CCF-AE41-150E3F77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38</TotalTime>
  <Pages>13</Pages>
  <Words>2497</Words>
  <Characters>13734</Characters>
  <Application>Microsoft Office Word</Application>
  <DocSecurity>0</DocSecurity>
  <Lines>114</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Cas d’utilisation</vt:lpstr>
      <vt:lpstr/>
    </vt:vector>
  </TitlesOfParts>
  <Company>Care@Home</Company>
  <LinksUpToDate>false</LinksUpToDate>
  <CharactersWithSpaces>16199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d’utilisation</dc:title>
  <dc:subject>Projet Care@Home</dc:subject>
  <dc:creator>Anthony</dc:creator>
  <cp:lastModifiedBy>Anthony</cp:lastModifiedBy>
  <cp:revision>10</cp:revision>
  <dcterms:created xsi:type="dcterms:W3CDTF">2013-02-04T18:28:00Z</dcterms:created>
  <dcterms:modified xsi:type="dcterms:W3CDTF">2013-02-07T12:51:00Z</dcterms:modified>
</cp:coreProperties>
</file>